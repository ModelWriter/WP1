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597824">
      <w:pPr>
        <w:pStyle w:val="ITEABodyText"/>
        <w:rPr>
          <w:rFonts w:eastAsiaTheme="majorEastAsia" w:cs="Arial"/>
          <w:color w:val="00A651" w:themeColor="accent1"/>
          <w:sz w:val="48"/>
          <w:szCs w:val="48"/>
        </w:rPr>
      </w:pPr>
    </w:p>
    <w:p w14:paraId="1A93F2E9" w14:textId="77777777" w:rsidR="007F3880" w:rsidRDefault="007F3880" w:rsidP="00246F8D">
      <w:pPr>
        <w:pStyle w:val="ITEASubTitle"/>
        <w:rPr>
          <w:b/>
          <w:color w:val="00B050"/>
          <w:sz w:val="48"/>
          <w:szCs w:val="48"/>
        </w:rPr>
      </w:pPr>
      <w:r w:rsidRPr="007F3880">
        <w:rPr>
          <w:b/>
          <w:color w:val="00B050"/>
          <w:sz w:val="48"/>
          <w:szCs w:val="48"/>
        </w:rPr>
        <w:t>D1.4.1 Industrial Use Cases for Turkish Consortium</w:t>
      </w:r>
    </w:p>
    <w:p w14:paraId="4E17132F" w14:textId="38DAA079"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NoSpacing"/>
        <w:rPr>
          <w:lang w:val="en-GB"/>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7F33FE0F" w14:textId="77777777" w:rsidR="00BF5F63" w:rsidRPr="009301B2" w:rsidRDefault="00BF5F63" w:rsidP="00CA166C">
      <w:pPr>
        <w:pStyle w:val="ITEABodyText"/>
      </w:pPr>
    </w:p>
    <w:p w14:paraId="08A67D90" w14:textId="77777777" w:rsidR="00BF5F63" w:rsidRPr="009301B2" w:rsidRDefault="00BF5F63" w:rsidP="00CA166C">
      <w:pPr>
        <w:pStyle w:val="ITEABodyText"/>
      </w:pPr>
    </w:p>
    <w:p w14:paraId="762BB761" w14:textId="77777777" w:rsidR="00BF5F63" w:rsidRPr="009301B2" w:rsidRDefault="00BF5F63" w:rsidP="00CA166C">
      <w:pPr>
        <w:pStyle w:val="ITEABodyText"/>
      </w:pPr>
    </w:p>
    <w:p w14:paraId="0626FBAE"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574105EA" w14:textId="77777777" w:rsidR="002115D5" w:rsidRPr="009301B2" w:rsidRDefault="002115D5" w:rsidP="002115D5">
      <w:pPr>
        <w:pStyle w:val="ITEABodyText"/>
      </w:pPr>
      <w:r>
        <w:t>Work Package: WP1</w:t>
      </w:r>
    </w:p>
    <w:p w14:paraId="748CC0CA" w14:textId="77777777" w:rsidR="002115D5" w:rsidRPr="009301B2" w:rsidRDefault="002115D5" w:rsidP="002115D5">
      <w:pPr>
        <w:pStyle w:val="ITEABodyText"/>
      </w:pPr>
      <w:r>
        <w:t xml:space="preserve">Task: </w:t>
      </w:r>
      <w:r w:rsidRPr="002807D6">
        <w:t>T1.4 - Industrial Use Cases for Turkish Consortium</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140C46BD" w14:textId="7449EC01" w:rsidR="00207651" w:rsidRDefault="007F3880" w:rsidP="00207651">
      <w:pPr>
        <w:pStyle w:val="BodyText"/>
        <w:ind w:left="709"/>
      </w:pPr>
      <w:r>
        <w:t>Ferhat Erata &lt;ferhat</w:t>
      </w:r>
      <w:r w:rsidR="00207651">
        <w:t>@</w:t>
      </w:r>
      <w:r>
        <w:t>unitbilisim</w:t>
      </w:r>
      <w:r w:rsidR="00207651">
        <w:t>.com&gt;</w:t>
      </w:r>
      <w:r w:rsidR="00BA59E7">
        <w:t xml:space="preserve"> (UNIT)</w:t>
      </w:r>
    </w:p>
    <w:p w14:paraId="36027CAE" w14:textId="3C948F61" w:rsidR="00207651" w:rsidRDefault="007F3880" w:rsidP="00207651">
      <w:pPr>
        <w:pStyle w:val="BodyText"/>
        <w:ind w:left="709"/>
      </w:pPr>
      <w:r>
        <w:t>Moharram Challenger</w:t>
      </w:r>
      <w:r w:rsidR="00207651">
        <w:t xml:space="preserve"> &lt;</w:t>
      </w:r>
      <w:r>
        <w:t>moharram</w:t>
      </w:r>
      <w:r w:rsidR="00207651">
        <w:t>@</w:t>
      </w:r>
      <w:r>
        <w:t>unitbilisim</w:t>
      </w:r>
      <w:r w:rsidR="00207651">
        <w:t>.com&gt;</w:t>
      </w:r>
      <w:r w:rsidR="00BA59E7">
        <w:t xml:space="preserve"> </w:t>
      </w:r>
      <w:r w:rsidR="00920A63">
        <w:t>(UNIT)</w:t>
      </w:r>
    </w:p>
    <w:p w14:paraId="1875E5A5" w14:textId="77777777" w:rsidR="00207651" w:rsidRPr="009301B2" w:rsidRDefault="00207651" w:rsidP="00207651">
      <w:pPr>
        <w:pStyle w:val="ITEABodyText"/>
      </w:pPr>
    </w:p>
    <w:p w14:paraId="7DF7BAE3" w14:textId="77777777" w:rsidR="00207651" w:rsidRDefault="00207651" w:rsidP="00207651">
      <w:pPr>
        <w:pStyle w:val="BodyText"/>
      </w:pPr>
    </w:p>
    <w:p w14:paraId="068F1C7E" w14:textId="4CD20981" w:rsidR="00207651" w:rsidRDefault="00207651" w:rsidP="00207651">
      <w:pPr>
        <w:pStyle w:val="BodyText"/>
      </w:pPr>
      <w:r w:rsidRPr="00B15F69">
        <w:t>Date:</w:t>
      </w:r>
      <w:r>
        <w:t xml:space="preserve"> </w:t>
      </w:r>
      <w:r w:rsidR="001D7564">
        <w:t>3</w:t>
      </w:r>
      <w:r>
        <w:t>0-Apr-2015</w:t>
      </w:r>
    </w:p>
    <w:p w14:paraId="06B5D4DD" w14:textId="152CF11B" w:rsidR="001351A0" w:rsidRDefault="007436C4" w:rsidP="00207651">
      <w:pPr>
        <w:pStyle w:val="ITEABodyText"/>
      </w:pPr>
      <w:r>
        <w:t>Version: 0.1</w:t>
      </w:r>
      <w:r w:rsidR="00207651">
        <w:t>.0</w:t>
      </w:r>
    </w:p>
    <w:p w14:paraId="74871DBE" w14:textId="77777777" w:rsidR="001351A0" w:rsidRPr="009301B2" w:rsidRDefault="001351A0" w:rsidP="00CA166C">
      <w:pPr>
        <w:pStyle w:val="ITEABodyText"/>
      </w:pP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2CC201F0"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6E2CB1B"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17796"/>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244677DB"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Pr="00B0025C" w:rsidRDefault="00B0025C"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6" w:name="_Toc389043586"/>
      <w:bookmarkStart w:id="7" w:name="_Toc389569496"/>
      <w:bookmarkStart w:id="8" w:name="_Toc396999121"/>
      <w:bookmarkStart w:id="9" w:name="_Toc397002645"/>
      <w:bookmarkStart w:id="10" w:name="_Toc397002679"/>
      <w:bookmarkStart w:id="11" w:name="_Toc397003062"/>
      <w:bookmarkStart w:id="12" w:name="_Toc397004130"/>
      <w:bookmarkStart w:id="13" w:name="_Toc397005048"/>
      <w:r w:rsidRPr="00687E44">
        <w:rPr>
          <w:lang w:val="en-GB"/>
        </w:rPr>
        <w:lastRenderedPageBreak/>
        <w:t>Table of Contents</w:t>
      </w:r>
      <w:bookmarkEnd w:id="6"/>
      <w:bookmarkEnd w:id="7"/>
    </w:p>
    <w:p w14:paraId="1CED06E1" w14:textId="77777777" w:rsidR="001170B2" w:rsidRDefault="0049173E">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1170B2" w:rsidRPr="00545B30">
        <w:rPr>
          <w:noProof/>
        </w:rPr>
        <w:t>Document History</w:t>
      </w:r>
      <w:r w:rsidR="001170B2">
        <w:rPr>
          <w:noProof/>
        </w:rPr>
        <w:tab/>
      </w:r>
      <w:r w:rsidR="001170B2">
        <w:rPr>
          <w:noProof/>
        </w:rPr>
        <w:fldChar w:fldCharType="begin"/>
      </w:r>
      <w:r w:rsidR="001170B2">
        <w:rPr>
          <w:noProof/>
        </w:rPr>
        <w:instrText xml:space="preserve"> PAGEREF _Toc417317796 \h </w:instrText>
      </w:r>
      <w:r w:rsidR="001170B2">
        <w:rPr>
          <w:noProof/>
        </w:rPr>
      </w:r>
      <w:r w:rsidR="001170B2">
        <w:rPr>
          <w:noProof/>
        </w:rPr>
        <w:fldChar w:fldCharType="separate"/>
      </w:r>
      <w:r w:rsidR="001170B2">
        <w:rPr>
          <w:noProof/>
        </w:rPr>
        <w:t>2</w:t>
      </w:r>
      <w:r w:rsidR="001170B2">
        <w:rPr>
          <w:noProof/>
        </w:rPr>
        <w:fldChar w:fldCharType="end"/>
      </w:r>
    </w:p>
    <w:p w14:paraId="4C2DB4A3"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 Introduction</w:t>
      </w:r>
      <w:r>
        <w:rPr>
          <w:noProof/>
        </w:rPr>
        <w:tab/>
      </w:r>
      <w:r>
        <w:rPr>
          <w:noProof/>
        </w:rPr>
        <w:fldChar w:fldCharType="begin"/>
      </w:r>
      <w:r>
        <w:rPr>
          <w:noProof/>
        </w:rPr>
        <w:instrText xml:space="preserve"> PAGEREF _Toc417317797 \h </w:instrText>
      </w:r>
      <w:r>
        <w:rPr>
          <w:noProof/>
        </w:rPr>
      </w:r>
      <w:r>
        <w:rPr>
          <w:noProof/>
        </w:rPr>
        <w:fldChar w:fldCharType="separate"/>
      </w:r>
      <w:r>
        <w:rPr>
          <w:noProof/>
        </w:rPr>
        <w:t>4</w:t>
      </w:r>
      <w:r>
        <w:rPr>
          <w:noProof/>
        </w:rPr>
        <w:fldChar w:fldCharType="end"/>
      </w:r>
    </w:p>
    <w:p w14:paraId="1077B553"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1.1. Role of the deliverable</w:t>
      </w:r>
      <w:r>
        <w:tab/>
      </w:r>
      <w:r>
        <w:fldChar w:fldCharType="begin"/>
      </w:r>
      <w:r>
        <w:instrText xml:space="preserve"> PAGEREF _Toc417317798 \h </w:instrText>
      </w:r>
      <w:r>
        <w:fldChar w:fldCharType="separate"/>
      </w:r>
      <w:r>
        <w:t>4</w:t>
      </w:r>
      <w:r>
        <w:fldChar w:fldCharType="end"/>
      </w:r>
    </w:p>
    <w:p w14:paraId="5B73D80A"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1.2. Structure of the document</w:t>
      </w:r>
      <w:r>
        <w:tab/>
      </w:r>
      <w:r>
        <w:fldChar w:fldCharType="begin"/>
      </w:r>
      <w:r>
        <w:instrText xml:space="preserve"> PAGEREF _Toc417317799 \h </w:instrText>
      </w:r>
      <w:r>
        <w:fldChar w:fldCharType="separate"/>
      </w:r>
      <w:r>
        <w:t>4</w:t>
      </w:r>
      <w:r>
        <w:fldChar w:fldCharType="end"/>
      </w:r>
    </w:p>
    <w:p w14:paraId="0633DBE4"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1.3. Terms, abbreviations and definitions</w:t>
      </w:r>
      <w:r>
        <w:tab/>
      </w:r>
      <w:r>
        <w:fldChar w:fldCharType="begin"/>
      </w:r>
      <w:r>
        <w:instrText xml:space="preserve"> PAGEREF _Toc417317800 \h </w:instrText>
      </w:r>
      <w:r>
        <w:fldChar w:fldCharType="separate"/>
      </w:r>
      <w:r>
        <w:t>4</w:t>
      </w:r>
      <w:r>
        <w:fldChar w:fldCharType="end"/>
      </w:r>
    </w:p>
    <w:p w14:paraId="0E876EA8"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 Use Case Description</w:t>
      </w:r>
      <w:r>
        <w:rPr>
          <w:noProof/>
        </w:rPr>
        <w:tab/>
      </w:r>
      <w:r>
        <w:rPr>
          <w:noProof/>
        </w:rPr>
        <w:fldChar w:fldCharType="begin"/>
      </w:r>
      <w:r>
        <w:rPr>
          <w:noProof/>
        </w:rPr>
        <w:instrText xml:space="preserve"> PAGEREF _Toc417317801 \h </w:instrText>
      </w:r>
      <w:r>
        <w:rPr>
          <w:noProof/>
        </w:rPr>
      </w:r>
      <w:r>
        <w:rPr>
          <w:noProof/>
        </w:rPr>
        <w:fldChar w:fldCharType="separate"/>
      </w:r>
      <w:r>
        <w:rPr>
          <w:noProof/>
        </w:rPr>
        <w:t>5</w:t>
      </w:r>
      <w:r>
        <w:rPr>
          <w:noProof/>
        </w:rPr>
        <w:fldChar w:fldCharType="end"/>
      </w:r>
    </w:p>
    <w:p w14:paraId="7CACD8AD"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2.1. UC-TR-01 Production of a proposal in response to an IPA Invitation To Tender</w:t>
      </w:r>
      <w:r>
        <w:tab/>
      </w:r>
      <w:r>
        <w:fldChar w:fldCharType="begin"/>
      </w:r>
      <w:r>
        <w:instrText xml:space="preserve"> PAGEREF _Toc417317802 \h </w:instrText>
      </w:r>
      <w:r>
        <w:fldChar w:fldCharType="separate"/>
      </w:r>
      <w:r>
        <w:t>6</w:t>
      </w:r>
      <w:r>
        <w:fldChar w:fldCharType="end"/>
      </w:r>
    </w:p>
    <w:p w14:paraId="0E016727"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2.2. UC-TR-02 Collaborative production of a proposal for an IPA project</w:t>
      </w:r>
      <w:r>
        <w:tab/>
      </w:r>
      <w:r>
        <w:fldChar w:fldCharType="begin"/>
      </w:r>
      <w:r>
        <w:instrText xml:space="preserve"> PAGEREF _Toc417317803 \h </w:instrText>
      </w:r>
      <w:r>
        <w:fldChar w:fldCharType="separate"/>
      </w:r>
      <w:r>
        <w:t>7</w:t>
      </w:r>
      <w:r>
        <w:fldChar w:fldCharType="end"/>
      </w:r>
    </w:p>
    <w:p w14:paraId="66DEF1D9"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2.3. UC-TR-03 Synchronization of ReqIF/Clafer models from requirement specifications</w:t>
      </w:r>
      <w:r>
        <w:tab/>
      </w:r>
      <w:r>
        <w:fldChar w:fldCharType="begin"/>
      </w:r>
      <w:r>
        <w:instrText xml:space="preserve"> PAGEREF _Toc417317804 \h </w:instrText>
      </w:r>
      <w:r>
        <w:fldChar w:fldCharType="separate"/>
      </w:r>
      <w:r>
        <w:t>8</w:t>
      </w:r>
      <w:r>
        <w:fldChar w:fldCharType="end"/>
      </w:r>
    </w:p>
    <w:p w14:paraId="11F0F1E5"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2.4. UC-TR-04 Requirement Engineering for System Modelling</w:t>
      </w:r>
      <w:r>
        <w:tab/>
      </w:r>
      <w:r>
        <w:fldChar w:fldCharType="begin"/>
      </w:r>
      <w:r>
        <w:instrText xml:space="preserve"> PAGEREF _Toc417317805 \h </w:instrText>
      </w:r>
      <w:r>
        <w:fldChar w:fldCharType="separate"/>
      </w:r>
      <w:r>
        <w:t>9</w:t>
      </w:r>
      <w:r>
        <w:fldChar w:fldCharType="end"/>
      </w:r>
    </w:p>
    <w:p w14:paraId="637C8C6C"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2.5. UC-TR-05 Synchronous Business Process Design with Use Cases</w:t>
      </w:r>
      <w:r>
        <w:tab/>
      </w:r>
      <w:r>
        <w:fldChar w:fldCharType="begin"/>
      </w:r>
      <w:r>
        <w:instrText xml:space="preserve"> PAGEREF _Toc417317806 \h </w:instrText>
      </w:r>
      <w:r>
        <w:fldChar w:fldCharType="separate"/>
      </w:r>
      <w:r>
        <w:t>10</w:t>
      </w:r>
      <w:r>
        <w:fldChar w:fldCharType="end"/>
      </w:r>
    </w:p>
    <w:p w14:paraId="3C23E7D9"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References</w:t>
      </w:r>
      <w:r>
        <w:rPr>
          <w:noProof/>
        </w:rPr>
        <w:tab/>
      </w:r>
      <w:r>
        <w:rPr>
          <w:noProof/>
        </w:rPr>
        <w:fldChar w:fldCharType="begin"/>
      </w:r>
      <w:r>
        <w:rPr>
          <w:noProof/>
        </w:rPr>
        <w:instrText xml:space="preserve"> PAGEREF _Toc417317807 \h </w:instrText>
      </w:r>
      <w:r>
        <w:rPr>
          <w:noProof/>
        </w:rPr>
      </w:r>
      <w:r>
        <w:rPr>
          <w:noProof/>
        </w:rPr>
        <w:fldChar w:fldCharType="separate"/>
      </w:r>
      <w:r>
        <w:rPr>
          <w:noProof/>
        </w:rPr>
        <w:t>11</w:t>
      </w:r>
      <w:r>
        <w:rPr>
          <w:noProof/>
        </w:rPr>
        <w:fldChar w:fldCharType="end"/>
      </w:r>
    </w:p>
    <w:p w14:paraId="488236CA"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Appendixes</w:t>
      </w:r>
      <w:r>
        <w:rPr>
          <w:noProof/>
        </w:rPr>
        <w:tab/>
      </w:r>
      <w:r>
        <w:rPr>
          <w:noProof/>
        </w:rPr>
        <w:fldChar w:fldCharType="begin"/>
      </w:r>
      <w:r>
        <w:rPr>
          <w:noProof/>
        </w:rPr>
        <w:instrText xml:space="preserve"> PAGEREF _Toc417317808 \h </w:instrText>
      </w:r>
      <w:r>
        <w:rPr>
          <w:noProof/>
        </w:rPr>
      </w:r>
      <w:r>
        <w:rPr>
          <w:noProof/>
        </w:rPr>
        <w:fldChar w:fldCharType="separate"/>
      </w:r>
      <w:r>
        <w:rPr>
          <w:noProof/>
        </w:rPr>
        <w:t>12</w:t>
      </w:r>
      <w:r>
        <w:rPr>
          <w:noProof/>
        </w:rPr>
        <w:fldChar w:fldCharType="end"/>
      </w:r>
    </w:p>
    <w:p w14:paraId="467CBDBF"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rPr>
          <w:lang w:eastAsia="en-US"/>
        </w:rPr>
        <w:t>Appendix 1</w:t>
      </w:r>
      <w:r>
        <w:tab/>
      </w:r>
      <w:r>
        <w:fldChar w:fldCharType="begin"/>
      </w:r>
      <w:r>
        <w:instrText xml:space="preserve"> PAGEREF _Toc417317809 \h </w:instrText>
      </w:r>
      <w:r>
        <w:fldChar w:fldCharType="separate"/>
      </w:r>
      <w:r>
        <w:t>12</w:t>
      </w:r>
      <w:r>
        <w:fldChar w:fldCharType="end"/>
      </w:r>
    </w:p>
    <w:p w14:paraId="7238C7B8" w14:textId="3EB2552A" w:rsidR="00973958" w:rsidRDefault="0049173E" w:rsidP="00781966">
      <w:pPr>
        <w:pStyle w:val="ITEAHeading1"/>
      </w:pPr>
      <w:r w:rsidRPr="009301B2">
        <w:lastRenderedPageBreak/>
        <w:fldChar w:fldCharType="end"/>
      </w:r>
      <w:bookmarkStart w:id="14" w:name="_Toc417317797"/>
      <w:bookmarkEnd w:id="8"/>
      <w:bookmarkEnd w:id="9"/>
      <w:bookmarkEnd w:id="10"/>
      <w:bookmarkEnd w:id="11"/>
      <w:bookmarkEnd w:id="12"/>
      <w:bookmarkEnd w:id="13"/>
      <w:r w:rsidR="00973958">
        <w:t>Introduction</w:t>
      </w:r>
      <w:bookmarkEnd w:id="14"/>
    </w:p>
    <w:p w14:paraId="5A79F649" w14:textId="1509901A" w:rsidR="00973958" w:rsidRDefault="00973958" w:rsidP="009D76D9">
      <w:pPr>
        <w:pStyle w:val="ITEAHeading2"/>
      </w:pPr>
      <w:bookmarkStart w:id="15" w:name="_Toc417317798"/>
      <w:r w:rsidRPr="00973958">
        <w:t>Role of the deliverable</w:t>
      </w:r>
      <w:bookmarkEnd w:id="15"/>
    </w:p>
    <w:p w14:paraId="0E9C9396" w14:textId="66D2CCBD" w:rsidR="009D76D9" w:rsidRDefault="009D76D9" w:rsidP="009D76D9">
      <w:pPr>
        <w:pStyle w:val="ITEABodyText"/>
      </w:pPr>
      <w:r w:rsidRPr="009D76D9">
        <w:t xml:space="preserve">This document is the first version of the description of the use cases proposed by the </w:t>
      </w:r>
      <w:r w:rsidR="001D7564">
        <w:t>Turkish</w:t>
      </w:r>
      <w:r w:rsidRPr="009D76D9">
        <w:t xml:space="preserve"> consortium. It may be up-dated depending on the further details and requirements we get from our industrial use case providers.</w:t>
      </w:r>
    </w:p>
    <w:p w14:paraId="27D68FF3" w14:textId="1DB4B316" w:rsidR="009D76D9" w:rsidRDefault="009D76D9" w:rsidP="009D76D9">
      <w:pPr>
        <w:pStyle w:val="ITEAHeading2"/>
      </w:pPr>
      <w:bookmarkStart w:id="16" w:name="_Toc417317799"/>
      <w:r w:rsidRPr="009D76D9">
        <w:t>Structure of the document</w:t>
      </w:r>
      <w:bookmarkEnd w:id="16"/>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77777777" w:rsidR="000F116A" w:rsidRDefault="000F116A" w:rsidP="004E2FC4">
      <w:pPr>
        <w:pStyle w:val="ITEATableBullets"/>
      </w:pPr>
      <w:r>
        <w:t>Chapter 2 describes for each use case: the scope and motivation, the approach and the available resources (corpora).</w:t>
      </w:r>
    </w:p>
    <w:p w14:paraId="100A674C" w14:textId="77777777" w:rsidR="000F116A" w:rsidRDefault="000F116A" w:rsidP="004E2FC4">
      <w:pPr>
        <w:pStyle w:val="ITEATableBullets"/>
      </w:pPr>
      <w:r>
        <w:t xml:space="preserve">Annex 1 lists for each use case the annex documents and associated data deliverables, so called “corpora”: </w:t>
      </w:r>
    </w:p>
    <w:p w14:paraId="1B4CBDD7" w14:textId="77777777" w:rsidR="001D7564" w:rsidRDefault="001D7564" w:rsidP="001D7564">
      <w:pPr>
        <w:pStyle w:val="ITEABodyText"/>
        <w:numPr>
          <w:ilvl w:val="1"/>
          <w:numId w:val="116"/>
        </w:numPr>
      </w:pPr>
      <w:r w:rsidRPr="001D7564">
        <w:t>D1.4.2 Corpus for Turkish Use Cases (Public)</w:t>
      </w:r>
    </w:p>
    <w:p w14:paraId="23FD212E" w14:textId="6A1BA2BE" w:rsidR="001D7564" w:rsidRDefault="001D7564" w:rsidP="001D7564">
      <w:pPr>
        <w:pStyle w:val="ITEABodyText"/>
        <w:numPr>
          <w:ilvl w:val="1"/>
          <w:numId w:val="116"/>
        </w:numPr>
      </w:pPr>
      <w:r w:rsidRPr="001D7564">
        <w:t>D1.4.3 Corpus for Turkish Use Cases (Private)</w:t>
      </w:r>
    </w:p>
    <w:p w14:paraId="56E1C1A9" w14:textId="1525F100" w:rsidR="00880589" w:rsidRDefault="00880589" w:rsidP="00880589">
      <w:pPr>
        <w:pStyle w:val="ITEAHeading2"/>
      </w:pPr>
      <w:bookmarkStart w:id="17" w:name="_Toc417317800"/>
      <w:r w:rsidRPr="00880589">
        <w:t>Terms, abbreviations and definitions</w:t>
      </w:r>
      <w:bookmarkEnd w:id="17"/>
    </w:p>
    <w:tbl>
      <w:tblPr>
        <w:tblStyle w:val="MediumShading1-Accent2"/>
        <w:tblW w:w="0" w:type="auto"/>
        <w:tblLook w:val="04A0" w:firstRow="1" w:lastRow="0" w:firstColumn="1" w:lastColumn="0" w:noHBand="0" w:noVBand="1"/>
      </w:tblPr>
      <w:tblGrid>
        <w:gridCol w:w="1490"/>
        <w:gridCol w:w="758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14:paraId="159D2553"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CECC614" w14:textId="7A7353BE" w:rsidR="001D7564" w:rsidRPr="00A86A03" w:rsidRDefault="00F829CE" w:rsidP="00DF14E8">
            <w:pPr>
              <w:pStyle w:val="ITEABodyText"/>
              <w:rPr>
                <w:color w:val="000000"/>
              </w:rPr>
            </w:pPr>
            <w:r>
              <w:rPr>
                <w:color w:val="000000"/>
              </w:rPr>
              <w:t>BPMN</w:t>
            </w:r>
          </w:p>
        </w:tc>
        <w:tc>
          <w:tcPr>
            <w:tcW w:w="7630" w:type="dxa"/>
          </w:tcPr>
          <w:p w14:paraId="1277B666" w14:textId="7FD3375B"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1D7564" w14:paraId="093F0771"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7FE1D75" w14:textId="35608CE5" w:rsidR="001D7564" w:rsidRPr="00A86A03" w:rsidRDefault="00F829CE" w:rsidP="00DF14E8">
            <w:pPr>
              <w:pStyle w:val="ITEABodyText"/>
              <w:rPr>
                <w:color w:val="000000"/>
              </w:rPr>
            </w:pPr>
            <w:proofErr w:type="spellStart"/>
            <w:r>
              <w:rPr>
                <w:color w:val="000000"/>
              </w:rPr>
              <w:t>ReqIF</w:t>
            </w:r>
            <w:proofErr w:type="spellEnd"/>
          </w:p>
        </w:tc>
        <w:tc>
          <w:tcPr>
            <w:tcW w:w="7630" w:type="dxa"/>
          </w:tcPr>
          <w:p w14:paraId="0ABCD4DE" w14:textId="77777777" w:rsidR="001D7564" w:rsidRDefault="001D756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p>
        </w:tc>
      </w:tr>
      <w:tr w:rsidR="001D7564" w14:paraId="5FE455A7"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9C476D7" w14:textId="540A042F" w:rsidR="001D7564" w:rsidRPr="00A86A03" w:rsidRDefault="00F829CE" w:rsidP="00DF14E8">
            <w:pPr>
              <w:pStyle w:val="ITEABodyText"/>
              <w:rPr>
                <w:color w:val="000000"/>
              </w:rPr>
            </w:pPr>
            <w:r>
              <w:rPr>
                <w:color w:val="000000"/>
              </w:rPr>
              <w:t>RMF</w:t>
            </w:r>
          </w:p>
        </w:tc>
        <w:tc>
          <w:tcPr>
            <w:tcW w:w="7630" w:type="dxa"/>
          </w:tcPr>
          <w:p w14:paraId="01100D8C" w14:textId="77777777" w:rsidR="001D7564" w:rsidRDefault="001D7564"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bookmarkStart w:id="18" w:name="_GoBack"/>
            <w:bookmarkEnd w:id="18"/>
          </w:p>
        </w:tc>
      </w:tr>
      <w:tr w:rsidR="001D7564" w14:paraId="2C7D08BA"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19E4CA4" w14:textId="1F4F547F" w:rsidR="001D7564" w:rsidRPr="00A86A03" w:rsidRDefault="00F829CE" w:rsidP="00DF14E8">
            <w:pPr>
              <w:pStyle w:val="ITEABodyText"/>
              <w:rPr>
                <w:color w:val="000000"/>
              </w:rPr>
            </w:pPr>
            <w:r>
              <w:rPr>
                <w:color w:val="000000"/>
              </w:rPr>
              <w:t>SBVR</w:t>
            </w:r>
          </w:p>
        </w:tc>
        <w:tc>
          <w:tcPr>
            <w:tcW w:w="7630" w:type="dxa"/>
          </w:tcPr>
          <w:p w14:paraId="40EF0419" w14:textId="77777777" w:rsidR="001D7564" w:rsidRDefault="001D7564"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p>
        </w:tc>
      </w:tr>
      <w:tr w:rsidR="00F829CE" w14:paraId="489A921A"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E784C34" w14:textId="6CE3D7BE" w:rsidR="00F829CE" w:rsidRDefault="00F829CE" w:rsidP="00DF14E8">
            <w:pPr>
              <w:pStyle w:val="ITEABodyText"/>
              <w:rPr>
                <w:color w:val="000000"/>
              </w:rPr>
            </w:pPr>
            <w:r>
              <w:rPr>
                <w:color w:val="000000"/>
              </w:rPr>
              <w:t>IPA</w:t>
            </w:r>
          </w:p>
        </w:tc>
        <w:tc>
          <w:tcPr>
            <w:tcW w:w="7630" w:type="dxa"/>
          </w:tcPr>
          <w:p w14:paraId="1810690B" w14:textId="77777777" w:rsidR="00F829CE" w:rsidRDefault="00F829CE"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bl>
    <w:p w14:paraId="3B28FAA6" w14:textId="77777777" w:rsidR="00880589" w:rsidRPr="00880589" w:rsidRDefault="00880589" w:rsidP="00880589">
      <w:pPr>
        <w:pStyle w:val="ITEABodyText"/>
      </w:pPr>
    </w:p>
    <w:p w14:paraId="033D0505" w14:textId="4E53BF3A" w:rsidR="00397912" w:rsidRDefault="00C1375F" w:rsidP="00781966">
      <w:pPr>
        <w:pStyle w:val="ITEAHeading1"/>
      </w:pPr>
      <w:bookmarkStart w:id="19" w:name="_Toc417317801"/>
      <w:r>
        <w:lastRenderedPageBreak/>
        <w:t>Use Case Description</w:t>
      </w:r>
      <w:bookmarkEnd w:id="19"/>
    </w:p>
    <w:p w14:paraId="4FE1DF0E" w14:textId="77777777" w:rsidR="00762342" w:rsidRDefault="00C1375F" w:rsidP="00C1375F">
      <w:pPr>
        <w:pStyle w:val="ITEABodyText"/>
        <w:rPr>
          <w:lang w:eastAsia="en-US"/>
        </w:rPr>
      </w:pPr>
      <w:r>
        <w:rPr>
          <w:lang w:eastAsia="en-US"/>
        </w:rPr>
        <w:t xml:space="preserve">The use cases are provided by UNIT, Havelsan, </w:t>
      </w:r>
      <w:proofErr w:type="spellStart"/>
      <w:r>
        <w:rPr>
          <w:lang w:eastAsia="en-US"/>
        </w:rPr>
        <w:t>Hisbim</w:t>
      </w:r>
      <w:proofErr w:type="spellEnd"/>
      <w:r>
        <w:rPr>
          <w:lang w:eastAsia="en-US"/>
        </w:rPr>
        <w:t xml:space="preserve"> and KoçSistem companies. </w:t>
      </w:r>
    </w:p>
    <w:p w14:paraId="3A719120" w14:textId="77777777" w:rsidR="00762342" w:rsidRDefault="00762342" w:rsidP="00C1375F">
      <w:pPr>
        <w:pStyle w:val="ITEABodyText"/>
        <w:rPr>
          <w:lang w:eastAsia="en-US"/>
        </w:rPr>
      </w:pPr>
    </w:p>
    <w:p w14:paraId="301ABC83" w14:textId="084878F3" w:rsidR="00762342" w:rsidRDefault="00762342" w:rsidP="00762342">
      <w:pPr>
        <w:pStyle w:val="ITEABodyBullets"/>
      </w:pPr>
      <w:r>
        <w:fldChar w:fldCharType="begin"/>
      </w:r>
      <w:r>
        <w:instrText xml:space="preserve"> REF _Ref336611761 \h  \* MERGEFORMAT </w:instrText>
      </w:r>
      <w:r>
        <w:fldChar w:fldCharType="separate"/>
      </w:r>
      <w:r w:rsidRPr="004B5638">
        <w:t>UC-TR-01 Production of a proposal in response to an IPA Invitation To Tender</w:t>
      </w:r>
      <w:r>
        <w:fldChar w:fldCharType="end"/>
      </w:r>
    </w:p>
    <w:p w14:paraId="0CBEB573" w14:textId="5F54A44B" w:rsidR="00762342" w:rsidRDefault="00762342" w:rsidP="00762342">
      <w:pPr>
        <w:pStyle w:val="ITEABodyBullets"/>
      </w:pPr>
      <w:r>
        <w:fldChar w:fldCharType="begin"/>
      </w:r>
      <w:r>
        <w:instrText xml:space="preserve"> REF _Ref336611763 \h  \* MERGEFORMAT </w:instrText>
      </w:r>
      <w:r>
        <w:fldChar w:fldCharType="separate"/>
      </w:r>
      <w:r w:rsidRPr="004B5638">
        <w:t>UC-TR-02 Collaborative production of a proposal for an IPA project</w:t>
      </w:r>
      <w:r>
        <w:fldChar w:fldCharType="end"/>
      </w:r>
    </w:p>
    <w:p w14:paraId="0B43B7AD" w14:textId="4D2FBCEB" w:rsidR="00762342" w:rsidRDefault="00762342" w:rsidP="00762342">
      <w:pPr>
        <w:pStyle w:val="ITEABodyBullets"/>
      </w:pPr>
      <w:r>
        <w:fldChar w:fldCharType="begin"/>
      </w:r>
      <w:r>
        <w:instrText xml:space="preserve"> REF _Ref244747562 \h  \* MERGEFORMAT </w:instrText>
      </w:r>
      <w:r>
        <w:fldChar w:fldCharType="separate"/>
      </w:r>
      <w:r>
        <w:t xml:space="preserve">UC-TR-03 Synchronization of </w:t>
      </w:r>
      <w:proofErr w:type="spellStart"/>
      <w:r>
        <w:t>ReqIF</w:t>
      </w:r>
      <w:proofErr w:type="spellEnd"/>
      <w:r>
        <w:t>/Clafer models from requirement specifications</w:t>
      </w:r>
      <w:r>
        <w:fldChar w:fldCharType="end"/>
      </w:r>
    </w:p>
    <w:p w14:paraId="3FEA127B" w14:textId="77777777" w:rsidR="00762342" w:rsidRDefault="00762342" w:rsidP="00762342">
      <w:pPr>
        <w:pStyle w:val="ITEABodyBullets"/>
      </w:pPr>
      <w:r w:rsidRPr="002B4E5C">
        <w:t>UC-TR-04 Requirement Engineering for System Modelling</w:t>
      </w:r>
    </w:p>
    <w:p w14:paraId="11D3E016" w14:textId="3B6F5DE3" w:rsidR="00762342" w:rsidRPr="004E2359" w:rsidRDefault="00762342" w:rsidP="00762342">
      <w:pPr>
        <w:pStyle w:val="ITEABodyBullets"/>
      </w:pPr>
      <w:r>
        <w:fldChar w:fldCharType="begin"/>
      </w:r>
      <w:r>
        <w:instrText xml:space="preserve"> REF _Ref244747583 \h  \* MERGEFORMAT </w:instrText>
      </w:r>
      <w:r>
        <w:fldChar w:fldCharType="separate"/>
      </w:r>
      <w:r w:rsidRPr="00910DC6">
        <w:t>UC-TR-05 Synchronous Business Process Design with Use Cases</w:t>
      </w:r>
      <w:r>
        <w:fldChar w:fldCharType="end"/>
      </w:r>
    </w:p>
    <w:p w14:paraId="5C6386DF" w14:textId="77777777" w:rsidR="00762342" w:rsidRDefault="00762342" w:rsidP="00C1375F">
      <w:pPr>
        <w:pStyle w:val="ITEABodyText"/>
        <w:rPr>
          <w:lang w:eastAsia="en-US"/>
        </w:rPr>
      </w:pPr>
    </w:p>
    <w:p w14:paraId="782EC201" w14:textId="2736EDC2" w:rsidR="00C1375F" w:rsidRDefault="00C1375F" w:rsidP="00C1375F">
      <w:pPr>
        <w:pStyle w:val="ITEABodyText"/>
        <w:rPr>
          <w:lang w:eastAsia="en-US"/>
        </w:rPr>
      </w:pPr>
      <w:r>
        <w:rPr>
          <w:lang w:eastAsia="en-US"/>
        </w:rPr>
        <w:t>Use Case Contribution table is shown below:</w:t>
      </w:r>
    </w:p>
    <w:p w14:paraId="04271949" w14:textId="77777777" w:rsidR="00C1375F" w:rsidRDefault="00C1375F" w:rsidP="00C1375F">
      <w:pPr>
        <w:pStyle w:val="ITEABodyText"/>
        <w:rPr>
          <w:lang w:eastAsia="en-US"/>
        </w:rPr>
      </w:pPr>
    </w:p>
    <w:tbl>
      <w:tblPr>
        <w:tblStyle w:val="MediumShading1-Accent2"/>
        <w:tblW w:w="5000" w:type="pct"/>
        <w:tblLook w:val="04A0" w:firstRow="1" w:lastRow="0" w:firstColumn="1" w:lastColumn="0" w:noHBand="0" w:noVBand="1"/>
      </w:tblPr>
      <w:tblGrid>
        <w:gridCol w:w="1544"/>
        <w:gridCol w:w="7526"/>
      </w:tblGrid>
      <w:tr w:rsidR="00762342" w14:paraId="1FED23A2" w14:textId="77777777" w:rsidTr="00DD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591AA534" w14:textId="1F8EB110" w:rsidR="00762342" w:rsidRDefault="00762342" w:rsidP="00C1375F">
            <w:pPr>
              <w:pStyle w:val="ITEABodyText"/>
              <w:rPr>
                <w:lang w:eastAsia="en-US"/>
              </w:rPr>
            </w:pPr>
            <w:r>
              <w:rPr>
                <w:lang w:eastAsia="en-US"/>
              </w:rPr>
              <w:t>Company</w:t>
            </w:r>
          </w:p>
        </w:tc>
        <w:tc>
          <w:tcPr>
            <w:tcW w:w="4149" w:type="pct"/>
          </w:tcPr>
          <w:p w14:paraId="3E8C1ACE" w14:textId="64D4E777" w:rsidR="00762342" w:rsidRDefault="00B45605" w:rsidP="00C1375F">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Contributions</w:t>
            </w:r>
          </w:p>
        </w:tc>
      </w:tr>
      <w:tr w:rsidR="00762342" w14:paraId="1230AC41" w14:textId="77777777" w:rsidTr="00DD678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677CCCAD" w14:textId="11B061BE" w:rsidR="00762342" w:rsidRDefault="00762342" w:rsidP="00C1375F">
            <w:pPr>
              <w:pStyle w:val="ITEABodyText"/>
              <w:rPr>
                <w:lang w:eastAsia="en-US"/>
              </w:rPr>
            </w:pPr>
            <w:r>
              <w:t>UNIT</w:t>
            </w:r>
          </w:p>
        </w:tc>
        <w:tc>
          <w:tcPr>
            <w:tcW w:w="4149" w:type="pct"/>
          </w:tcPr>
          <w:p w14:paraId="6E1FD918" w14:textId="7D721702"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ReqIF</w:t>
            </w:r>
            <w:proofErr w:type="spellEnd"/>
            <w:r>
              <w:rPr>
                <w:lang w:eastAsia="en-US"/>
              </w:rPr>
              <w:t>/</w:t>
            </w:r>
            <w:proofErr w:type="spellStart"/>
            <w:r>
              <w:rPr>
                <w:lang w:eastAsia="en-US"/>
              </w:rPr>
              <w:t>Clafer’s</w:t>
            </w:r>
            <w:proofErr w:type="spellEnd"/>
            <w:r>
              <w:rPr>
                <w:lang w:eastAsia="en-US"/>
              </w:rPr>
              <w:t xml:space="preserve"> (Feature Modeling) documentation (UC-TR-03)</w:t>
            </w:r>
          </w:p>
          <w:p w14:paraId="56D86BD2" w14:textId="30859D6A"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Requirement Engineering for System Modelling (UC-TR-04)</w:t>
            </w:r>
          </w:p>
          <w:p w14:paraId="51B7C5EB" w14:textId="2816A039" w:rsidR="00762342"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Synchronous Business Process Design with Use Cases (UC-TR-05)</w:t>
            </w:r>
          </w:p>
        </w:tc>
      </w:tr>
      <w:tr w:rsidR="00762342" w14:paraId="75401219" w14:textId="77777777" w:rsidTr="00DD678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704CF1F5" w14:textId="02876378" w:rsidR="00762342" w:rsidRDefault="00762342" w:rsidP="00C1375F">
            <w:pPr>
              <w:pStyle w:val="ITEABodyText"/>
              <w:rPr>
                <w:lang w:eastAsia="en-US"/>
              </w:rPr>
            </w:pPr>
            <w:r>
              <w:rPr>
                <w:lang w:eastAsia="en-US"/>
              </w:rPr>
              <w:t>KOCSISTEM</w:t>
            </w:r>
          </w:p>
        </w:tc>
        <w:tc>
          <w:tcPr>
            <w:tcW w:w="4149" w:type="pct"/>
          </w:tcPr>
          <w:p w14:paraId="74275EBF" w14:textId="08E9691C" w:rsidR="00B45605" w:rsidRDefault="00B45605" w:rsidP="00B45605">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lang w:eastAsia="en-US"/>
              </w:rPr>
              <w:t>ReqIF</w:t>
            </w:r>
            <w:proofErr w:type="spellEnd"/>
            <w:r>
              <w:rPr>
                <w:lang w:eastAsia="en-US"/>
              </w:rPr>
              <w:t>/</w:t>
            </w:r>
            <w:proofErr w:type="spellStart"/>
            <w:r>
              <w:rPr>
                <w:lang w:eastAsia="en-US"/>
              </w:rPr>
              <w:t>Clafer’s</w:t>
            </w:r>
            <w:proofErr w:type="spellEnd"/>
            <w:r>
              <w:rPr>
                <w:lang w:eastAsia="en-US"/>
              </w:rPr>
              <w:t xml:space="preserve"> (Feature Modeling) documentation (UC-TR-03)</w:t>
            </w:r>
          </w:p>
          <w:p w14:paraId="244E91E7" w14:textId="5D5F3756" w:rsidR="00762342" w:rsidRDefault="00B45605" w:rsidP="00B45605">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Synchronous Business Process Design with Use Cases (UC-TR-05)</w:t>
            </w:r>
          </w:p>
        </w:tc>
      </w:tr>
      <w:tr w:rsidR="00762342" w14:paraId="4D914E17" w14:textId="77777777" w:rsidTr="00DD678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3603385A" w14:textId="1EFF9823" w:rsidR="00762342" w:rsidRDefault="00762342" w:rsidP="00C1375F">
            <w:pPr>
              <w:pStyle w:val="ITEABodyText"/>
              <w:rPr>
                <w:lang w:eastAsia="en-US"/>
              </w:rPr>
            </w:pPr>
            <w:r>
              <w:rPr>
                <w:lang w:eastAsia="en-US"/>
              </w:rPr>
              <w:t>HISBIM</w:t>
            </w:r>
          </w:p>
        </w:tc>
        <w:tc>
          <w:tcPr>
            <w:tcW w:w="4149" w:type="pct"/>
          </w:tcPr>
          <w:p w14:paraId="3C93FB59" w14:textId="22C981B2"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_Ref336611761 \h  \* MERGEFORMAT </w:instrText>
            </w:r>
            <w:r>
              <w:fldChar w:fldCharType="separate"/>
            </w:r>
            <w:r w:rsidRPr="004B5638">
              <w:t>Production of a proposal in response to an IPA Invitation To Tender</w:t>
            </w:r>
            <w:r>
              <w:fldChar w:fldCharType="end"/>
            </w:r>
            <w:r>
              <w:t xml:space="preserve"> (</w:t>
            </w:r>
            <w:r w:rsidRPr="004B5638">
              <w:t>UC-TR-01</w:t>
            </w:r>
            <w:r>
              <w:t>)</w:t>
            </w:r>
          </w:p>
          <w:p w14:paraId="6BD460C5" w14:textId="359E36D8" w:rsidR="00762342" w:rsidRDefault="00B45605" w:rsidP="00B45605">
            <w:pPr>
              <w:pStyle w:val="ITEABodyText"/>
              <w:cnfStyle w:val="000000100000" w:firstRow="0" w:lastRow="0" w:firstColumn="0" w:lastColumn="0" w:oddVBand="0" w:evenVBand="0" w:oddHBand="1" w:evenHBand="0" w:firstRowFirstColumn="0" w:firstRowLastColumn="0" w:lastRowFirstColumn="0" w:lastRowLastColumn="0"/>
            </w:pPr>
            <w:r w:rsidRPr="00B45605">
              <w:fldChar w:fldCharType="begin"/>
            </w:r>
            <w:r w:rsidRPr="00B45605">
              <w:instrText xml:space="preserve"> REF _Ref336611763 \h  \* MERGEFORMAT </w:instrText>
            </w:r>
            <w:r w:rsidRPr="00B45605">
              <w:fldChar w:fldCharType="separate"/>
            </w:r>
            <w:r w:rsidRPr="00B45605">
              <w:t>Collaborative production of a proposal for an IPA project</w:t>
            </w:r>
            <w:r w:rsidRPr="00B45605">
              <w:fldChar w:fldCharType="end"/>
            </w:r>
            <w:r>
              <w:t xml:space="preserve"> </w:t>
            </w:r>
            <w:r w:rsidRPr="00B45605">
              <w:t>(UC-TR-01)</w:t>
            </w:r>
          </w:p>
        </w:tc>
      </w:tr>
      <w:tr w:rsidR="00762342" w14:paraId="5BDD1F21" w14:textId="77777777" w:rsidTr="00DD678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5A6DB12E" w14:textId="4E7C2A44" w:rsidR="00762342" w:rsidRDefault="00762342" w:rsidP="00C1375F">
            <w:pPr>
              <w:pStyle w:val="ITEABodyText"/>
              <w:rPr>
                <w:lang w:eastAsia="en-US"/>
              </w:rPr>
            </w:pPr>
            <w:r>
              <w:rPr>
                <w:lang w:eastAsia="en-US"/>
              </w:rPr>
              <w:t>HAVELSAN</w:t>
            </w:r>
          </w:p>
        </w:tc>
        <w:tc>
          <w:tcPr>
            <w:tcW w:w="4149" w:type="pct"/>
          </w:tcPr>
          <w:p w14:paraId="6AF88A43" w14:textId="55D492BC" w:rsidR="00762342" w:rsidRDefault="00DD678F" w:rsidP="00701F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 xml:space="preserve">Requirement Engineering </w:t>
            </w:r>
            <w:r w:rsidR="00701F5C">
              <w:rPr>
                <w:lang w:eastAsia="en-US"/>
              </w:rPr>
              <w:t>for System Modelling (UC-TR-04)</w:t>
            </w:r>
          </w:p>
        </w:tc>
      </w:tr>
    </w:tbl>
    <w:p w14:paraId="53CBD914" w14:textId="34D5ABA8" w:rsidR="00C1375F" w:rsidRDefault="00C1375F" w:rsidP="00C1375F">
      <w:pPr>
        <w:pStyle w:val="ITEABodyText"/>
        <w:rPr>
          <w:lang w:eastAsia="en-US"/>
        </w:rPr>
      </w:pPr>
      <w:r>
        <w:rPr>
          <w:lang w:eastAsia="en-US"/>
        </w:rPr>
        <w:t xml:space="preserve"> </w:t>
      </w:r>
    </w:p>
    <w:p w14:paraId="7DDBE5E3" w14:textId="77777777" w:rsidR="00C1375F" w:rsidRDefault="00C1375F" w:rsidP="00C1375F">
      <w:pPr>
        <w:pStyle w:val="ITEABodyText"/>
        <w:rPr>
          <w:lang w:eastAsia="en-US"/>
        </w:rPr>
      </w:pPr>
    </w:p>
    <w:p w14:paraId="780F4327" w14:textId="77777777" w:rsidR="00C1375F" w:rsidRPr="00C1375F" w:rsidRDefault="00C1375F" w:rsidP="00C1375F">
      <w:pPr>
        <w:pStyle w:val="ITEABodyText"/>
        <w:rPr>
          <w:lang w:eastAsia="en-US"/>
        </w:rPr>
      </w:pPr>
    </w:p>
    <w:p w14:paraId="3C18199A" w14:textId="77777777" w:rsidR="005A5A65" w:rsidRDefault="005A5A65" w:rsidP="00CE0BF2">
      <w:pPr>
        <w:pStyle w:val="Footer"/>
      </w:pPr>
    </w:p>
    <w:p w14:paraId="216CCAFA" w14:textId="77777777" w:rsidR="007B4FD8" w:rsidRDefault="007B4FD8">
      <w:pPr>
        <w:spacing w:after="200" w:line="276" w:lineRule="auto"/>
        <w:rPr>
          <w:rFonts w:eastAsiaTheme="minorHAnsi" w:cstheme="minorBidi"/>
          <w:b/>
          <w:color w:val="00A651" w:themeColor="accent1"/>
          <w:spacing w:val="0"/>
          <w:sz w:val="28"/>
          <w:szCs w:val="28"/>
          <w:lang w:eastAsia="en-US"/>
        </w:rPr>
      </w:pPr>
      <w:r>
        <w:br w:type="page"/>
      </w:r>
    </w:p>
    <w:p w14:paraId="0C229C0C" w14:textId="0691190F" w:rsidR="009C114E" w:rsidRDefault="009C114E" w:rsidP="00B60BC4">
      <w:pPr>
        <w:pStyle w:val="ITEAHeading2"/>
      </w:pPr>
      <w:bookmarkStart w:id="20" w:name="_Toc417317802"/>
      <w:r>
        <w:lastRenderedPageBreak/>
        <w:t xml:space="preserve">UC-TR-01 Production of a proposal in response to an IPA Invitation To </w:t>
      </w:r>
      <w:r w:rsidR="00C7416B">
        <w:t>Tender</w:t>
      </w:r>
      <w:bookmarkEnd w:id="20"/>
    </w:p>
    <w:p w14:paraId="1C53352D" w14:textId="77777777" w:rsidR="00A713AE" w:rsidRPr="00A713AE" w:rsidRDefault="00A713AE" w:rsidP="00A713AE">
      <w:pPr>
        <w:pStyle w:val="ITEABodyText"/>
      </w:pPr>
      <w:r w:rsidRPr="00A713AE">
        <w:t>BNB’s main field of activity is developing proposals and implementation of the proposals of IPA, WB and local development agency projects in a multitude of fields. Preparing a first response to an ITT is requires both a methodical and thorough analysis of an ITT document and extensive knowledge on the previously generated information and methodologies of the company preparing the response.</w:t>
      </w:r>
    </w:p>
    <w:p w14:paraId="515362A5" w14:textId="77777777" w:rsidR="00A713AE" w:rsidRDefault="00A713AE" w:rsidP="00A713AE">
      <w:pPr>
        <w:pStyle w:val="ITEABodyText"/>
      </w:pPr>
    </w:p>
    <w:p w14:paraId="7E10DB01" w14:textId="3B6457CF" w:rsidR="00A713AE" w:rsidRPr="00A713AE" w:rsidRDefault="00A713AE" w:rsidP="00A713AE">
      <w:pPr>
        <w:pStyle w:val="ITEABodyText"/>
      </w:pPr>
      <w:r w:rsidRPr="00A713AE">
        <w:t>Development and use of a well-defined model to streamline the production of the response will increase efficiency of preparation of the document as</w:t>
      </w:r>
      <w:r>
        <w:t xml:space="preserve"> well as improving its quality. </w:t>
      </w:r>
      <w:r w:rsidRPr="00A713AE">
        <w:t>This use case will also perform as a smaller scale introduction to the UC-TR-02</w:t>
      </w:r>
    </w:p>
    <w:p w14:paraId="2EEEED60" w14:textId="77777777" w:rsidR="00967703" w:rsidRDefault="00967703" w:rsidP="00967703">
      <w:pPr>
        <w:pStyle w:val="ITEABodyText"/>
      </w:pPr>
    </w:p>
    <w:tbl>
      <w:tblPr>
        <w:tblStyle w:val="MediumShading1-Accent2"/>
        <w:tblW w:w="0" w:type="auto"/>
        <w:tblLook w:val="04A0" w:firstRow="1" w:lastRow="0" w:firstColumn="1" w:lastColumn="0" w:noHBand="0" w:noVBand="1"/>
      </w:tblPr>
      <w:tblGrid>
        <w:gridCol w:w="1843"/>
        <w:gridCol w:w="7227"/>
      </w:tblGrid>
      <w:tr w:rsidR="00A713AE" w14:paraId="6EB69030"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97F41E2" w14:textId="18F642E1" w:rsidR="00A713AE" w:rsidRDefault="00A713AE" w:rsidP="00967703">
            <w:pPr>
              <w:pStyle w:val="ITEABodyText"/>
            </w:pPr>
            <w:r w:rsidRPr="00A713AE">
              <w:t>UC-TR-01</w:t>
            </w:r>
          </w:p>
        </w:tc>
        <w:tc>
          <w:tcPr>
            <w:tcW w:w="7227" w:type="dxa"/>
          </w:tcPr>
          <w:p w14:paraId="120F4429" w14:textId="19376A88" w:rsidR="00A713AE" w:rsidRDefault="00A713AE" w:rsidP="00967703">
            <w:pPr>
              <w:pStyle w:val="ITEABodyText"/>
              <w:cnfStyle w:val="100000000000" w:firstRow="1" w:lastRow="0" w:firstColumn="0" w:lastColumn="0" w:oddVBand="0" w:evenVBand="0" w:oddHBand="0" w:evenHBand="0" w:firstRowFirstColumn="0" w:firstRowLastColumn="0" w:lastRowFirstColumn="0" w:lastRowLastColumn="0"/>
            </w:pPr>
            <w:r w:rsidRPr="00A713AE">
              <w:t>Production of a proposal in response to an IPA Invitation To Tender (ITT)</w:t>
            </w:r>
          </w:p>
        </w:tc>
      </w:tr>
      <w:tr w:rsidR="00A713AE" w14:paraId="6BEC0BBD"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C68396" w14:textId="0109748D" w:rsidR="00A713AE" w:rsidRDefault="00A713AE" w:rsidP="00A713AE">
            <w:pPr>
              <w:pStyle w:val="ITEABodyText"/>
            </w:pPr>
            <w:r w:rsidRPr="00A376AD">
              <w:t>Versioning Info</w:t>
            </w:r>
          </w:p>
        </w:tc>
        <w:tc>
          <w:tcPr>
            <w:tcW w:w="7227" w:type="dxa"/>
          </w:tcPr>
          <w:p w14:paraId="16B2FEF7" w14:textId="2AB05CAF"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t>V1.0.0 dated 28-Sep-2012</w:t>
            </w:r>
          </w:p>
        </w:tc>
      </w:tr>
      <w:tr w:rsidR="00A713AE" w14:paraId="7E1E5CF8"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98B52D6" w14:textId="62C8EEBB" w:rsidR="00A713AE" w:rsidRDefault="00A713AE" w:rsidP="00A713AE">
            <w:pPr>
              <w:pStyle w:val="ITEABodyText"/>
            </w:pPr>
            <w:r w:rsidRPr="00A376AD">
              <w:t>Description</w:t>
            </w:r>
          </w:p>
        </w:tc>
        <w:tc>
          <w:tcPr>
            <w:tcW w:w="7227" w:type="dxa"/>
          </w:tcPr>
          <w:p w14:paraId="50F5BB46" w14:textId="4AE06E8E"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Defining and implementing a base model that will be used as basis for analysing an ITT producing a response draft quickly and consistently</w:t>
            </w:r>
          </w:p>
        </w:tc>
      </w:tr>
      <w:tr w:rsidR="00A713AE" w14:paraId="01DF5056"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DE18F8D" w14:textId="517B6DE6" w:rsidR="00A713AE" w:rsidRDefault="00A713AE" w:rsidP="00A713AE">
            <w:pPr>
              <w:pStyle w:val="ITEABodyText"/>
            </w:pPr>
            <w:r w:rsidRPr="00A376AD">
              <w:t>Actors</w:t>
            </w:r>
          </w:p>
        </w:tc>
        <w:tc>
          <w:tcPr>
            <w:tcW w:w="7227" w:type="dxa"/>
          </w:tcPr>
          <w:p w14:paraId="014CFF00" w14:textId="1EFE1448"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rPr>
                <w:shd w:val="clear" w:color="auto" w:fill="FFFFFF"/>
              </w:rPr>
              <w:t>Business Developers, Field experts (Varying per requirements of tender), proposal production teams</w:t>
            </w:r>
          </w:p>
        </w:tc>
      </w:tr>
      <w:tr w:rsidR="00A713AE" w14:paraId="4CEEB08A"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F19A298" w14:textId="0734006D" w:rsidR="00A713AE" w:rsidRDefault="00A713AE" w:rsidP="00A713AE">
            <w:pPr>
              <w:pStyle w:val="ITEABodyText"/>
            </w:pPr>
            <w:r w:rsidRPr="00A376AD">
              <w:t>Assumptions</w:t>
            </w:r>
          </w:p>
        </w:tc>
        <w:tc>
          <w:tcPr>
            <w:tcW w:w="7227" w:type="dxa"/>
          </w:tcPr>
          <w:p w14:paraId="145CC7B4" w14:textId="77777777" w:rsidR="00A713AE" w:rsidRPr="00042CE8" w:rsidRDefault="00A713AE" w:rsidP="00A713AE">
            <w:pPr>
              <w:pStyle w:val="UseCasebody"/>
              <w:cnfStyle w:val="000000010000" w:firstRow="0" w:lastRow="0" w:firstColumn="0" w:lastColumn="0" w:oddVBand="0" w:evenVBand="0" w:oddHBand="0" w:evenHBand="1" w:firstRowFirstColumn="0" w:firstRowLastColumn="0" w:lastRowFirstColumn="0" w:lastRowLastColumn="0"/>
            </w:pPr>
            <w:r w:rsidRPr="00042CE8">
              <w:t>IPA ITT documents are assumed to follow PRAG guidelines used as a basis for the produced model.</w:t>
            </w:r>
          </w:p>
          <w:p w14:paraId="46660B0C" w14:textId="77777777" w:rsidR="00A713AE" w:rsidRPr="00042CE8" w:rsidRDefault="00A713AE" w:rsidP="00A713AE">
            <w:pPr>
              <w:pStyle w:val="UseCasebody"/>
              <w:cnfStyle w:val="000000010000" w:firstRow="0" w:lastRow="0" w:firstColumn="0" w:lastColumn="0" w:oddVBand="0" w:evenVBand="0" w:oddHBand="0" w:evenHBand="1" w:firstRowFirstColumn="0" w:firstRowLastColumn="0" w:lastRowFirstColumn="0" w:lastRowLastColumn="0"/>
            </w:pPr>
            <w:r w:rsidRPr="00042CE8">
              <w:t>Minor consistency problems are assumed to be correctable.</w:t>
            </w:r>
          </w:p>
          <w:p w14:paraId="457FA521" w14:textId="53C2B036"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sidRPr="00042CE8">
              <w:t>ITT document is obtained or can be converted without significant errors to a document format supported by ModelWriter.</w:t>
            </w:r>
          </w:p>
        </w:tc>
      </w:tr>
      <w:tr w:rsidR="00A713AE" w14:paraId="50352A9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BF777E5" w14:textId="71011057" w:rsidR="00A713AE" w:rsidRDefault="00A713AE" w:rsidP="00A713AE">
            <w:pPr>
              <w:pStyle w:val="ITEABodyText"/>
            </w:pPr>
            <w:r w:rsidRPr="00A376AD">
              <w:t>Steps</w:t>
            </w:r>
          </w:p>
        </w:tc>
        <w:tc>
          <w:tcPr>
            <w:tcW w:w="7227" w:type="dxa"/>
          </w:tcPr>
          <w:p w14:paraId="6EEEF430"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ITT document is obtained from official source.</w:t>
            </w:r>
          </w:p>
          <w:p w14:paraId="601AB6D8"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ITT document is verified to be or corrected to supported document formats</w:t>
            </w:r>
          </w:p>
          <w:p w14:paraId="7BE55B66"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A predefined model consistent with input and the desired output is selected</w:t>
            </w:r>
          </w:p>
          <w:p w14:paraId="5FBF7D42" w14:textId="28F05D94"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rsidRPr="00042CE8">
              <w:rPr>
                <w:lang w:val="tr-TR" w:eastAsia="en-IE"/>
              </w:rPr>
              <w:t>ITT is parsed nad a proposal draft is auto generated by the ModelWriter for review and improvement</w:t>
            </w:r>
          </w:p>
        </w:tc>
      </w:tr>
      <w:tr w:rsidR="00A713AE" w14:paraId="5CB4EFD2"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2AEAB22" w14:textId="50DCC307" w:rsidR="00A713AE" w:rsidRDefault="00A713AE" w:rsidP="00A713AE">
            <w:pPr>
              <w:pStyle w:val="ITEABodyText"/>
            </w:pPr>
            <w:r w:rsidRPr="00A376AD">
              <w:t>Variations (optional)</w:t>
            </w:r>
          </w:p>
        </w:tc>
        <w:tc>
          <w:tcPr>
            <w:tcW w:w="7227" w:type="dxa"/>
          </w:tcPr>
          <w:p w14:paraId="21E80282" w14:textId="2842C49E"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Multiple models may be required to create output for different type of proposals and sectors even though ITT structure remains totally consistent with the model</w:t>
            </w:r>
          </w:p>
        </w:tc>
      </w:tr>
      <w:tr w:rsidR="00A713AE" w14:paraId="309E4BB2"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0A780A" w14:textId="4032D343" w:rsidR="00A713AE" w:rsidRDefault="00A713AE" w:rsidP="00A713AE">
            <w:pPr>
              <w:pStyle w:val="ITEABodyText"/>
            </w:pPr>
            <w:r w:rsidRPr="00A376AD">
              <w:t>Non-functional (optional)</w:t>
            </w:r>
          </w:p>
        </w:tc>
        <w:tc>
          <w:tcPr>
            <w:tcW w:w="7227" w:type="dxa"/>
          </w:tcPr>
          <w:p w14:paraId="59ABD885" w14:textId="247DB0AD"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t>(none)</w:t>
            </w:r>
          </w:p>
        </w:tc>
      </w:tr>
      <w:tr w:rsidR="00A713AE" w14:paraId="67AEF9A0"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43FB9C" w14:textId="78DF8482" w:rsidR="00A713AE" w:rsidRDefault="00A713AE" w:rsidP="00A713AE">
            <w:pPr>
              <w:pStyle w:val="ITEABodyText"/>
            </w:pPr>
            <w:r w:rsidRPr="00A376AD">
              <w:t>Issues</w:t>
            </w:r>
          </w:p>
        </w:tc>
        <w:tc>
          <w:tcPr>
            <w:tcW w:w="7227" w:type="dxa"/>
          </w:tcPr>
          <w:p w14:paraId="5318562E" w14:textId="04EF9712"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Structural problems and of the ITT that may be corrected during Q&amp;A phase must be accounted for.</w:t>
            </w:r>
          </w:p>
        </w:tc>
      </w:tr>
    </w:tbl>
    <w:p w14:paraId="13896895" w14:textId="77777777" w:rsidR="00A713AE" w:rsidRDefault="00A713AE" w:rsidP="00967703">
      <w:pPr>
        <w:pStyle w:val="ITEABodyText"/>
      </w:pPr>
    </w:p>
    <w:p w14:paraId="26C93E32" w14:textId="77777777" w:rsidR="009C114E" w:rsidRDefault="009C114E" w:rsidP="00C7416B">
      <w:pPr>
        <w:pStyle w:val="ITEAHeading2"/>
      </w:pPr>
      <w:bookmarkStart w:id="21" w:name="_Toc417317803"/>
      <w:r>
        <w:lastRenderedPageBreak/>
        <w:t>UC-TR-02 Collaborative production of a proposal for an IPA project</w:t>
      </w:r>
      <w:bookmarkEnd w:id="21"/>
    </w:p>
    <w:tbl>
      <w:tblPr>
        <w:tblStyle w:val="MediumShading1-Accent2"/>
        <w:tblW w:w="0" w:type="auto"/>
        <w:tblLook w:val="04A0" w:firstRow="1" w:lastRow="0" w:firstColumn="1" w:lastColumn="0" w:noHBand="0" w:noVBand="1"/>
      </w:tblPr>
      <w:tblGrid>
        <w:gridCol w:w="1843"/>
        <w:gridCol w:w="7227"/>
      </w:tblGrid>
      <w:tr w:rsidR="00B956C1" w14:paraId="6182A618"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946DF7D" w14:textId="112028B4" w:rsidR="00B956C1" w:rsidRDefault="00B956C1" w:rsidP="00B956C1">
            <w:pPr>
              <w:pStyle w:val="ITEABodyText"/>
            </w:pPr>
            <w:r w:rsidRPr="00A22B56">
              <w:t>UC-TR-02</w:t>
            </w:r>
          </w:p>
        </w:tc>
        <w:tc>
          <w:tcPr>
            <w:tcW w:w="7227" w:type="dxa"/>
          </w:tcPr>
          <w:p w14:paraId="3EF89541" w14:textId="6639FF8C" w:rsidR="00B956C1" w:rsidRDefault="00B956C1" w:rsidP="00B956C1">
            <w:pPr>
              <w:pStyle w:val="ITEABodyText"/>
              <w:cnfStyle w:val="100000000000" w:firstRow="1" w:lastRow="0" w:firstColumn="0" w:lastColumn="0" w:oddVBand="0" w:evenVBand="0" w:oddHBand="0" w:evenHBand="0" w:firstRowFirstColumn="0" w:firstRowLastColumn="0" w:lastRowFirstColumn="0" w:lastRowLastColumn="0"/>
            </w:pPr>
            <w:r w:rsidRPr="00A22B56">
              <w:t>Collaborative production of a proposal for an IPA project</w:t>
            </w:r>
          </w:p>
        </w:tc>
      </w:tr>
      <w:tr w:rsidR="00B956C1" w14:paraId="2D68B43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2ACB7F" w14:textId="77777777" w:rsidR="00B956C1" w:rsidRDefault="00B956C1" w:rsidP="00B956C1">
            <w:pPr>
              <w:pStyle w:val="ITEABodyText"/>
            </w:pPr>
            <w:r w:rsidRPr="00A376AD">
              <w:t>Versioning Info</w:t>
            </w:r>
          </w:p>
        </w:tc>
        <w:tc>
          <w:tcPr>
            <w:tcW w:w="7227" w:type="dxa"/>
          </w:tcPr>
          <w:p w14:paraId="40CDACBD" w14:textId="18723EC3"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t>V1.0.0 dated 28-Sep-2012</w:t>
            </w:r>
          </w:p>
        </w:tc>
      </w:tr>
      <w:tr w:rsidR="00B956C1" w14:paraId="60DD65BB"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D57400" w14:textId="77777777" w:rsidR="00B956C1" w:rsidRDefault="00B956C1" w:rsidP="00B956C1">
            <w:pPr>
              <w:pStyle w:val="ITEABodyText"/>
            </w:pPr>
            <w:r w:rsidRPr="00A376AD">
              <w:t>Description</w:t>
            </w:r>
          </w:p>
        </w:tc>
        <w:tc>
          <w:tcPr>
            <w:tcW w:w="7227" w:type="dxa"/>
          </w:tcPr>
          <w:p w14:paraId="2BCFE052" w14:textId="019753C7"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A larger scale use case of proposal draft production using Terms of Reference (</w:t>
            </w:r>
            <w:proofErr w:type="spellStart"/>
            <w:r>
              <w:rPr>
                <w:shd w:val="clear" w:color="auto" w:fill="FFFFFF"/>
              </w:rPr>
              <w:t>ToR</w:t>
            </w:r>
            <w:proofErr w:type="spellEnd"/>
            <w:r>
              <w:rPr>
                <w:shd w:val="clear" w:color="auto" w:fill="FFFFFF"/>
              </w:rPr>
              <w:t>) as well as Instructions to Tenderers (ITT) as inputs to the same proposal model</w:t>
            </w:r>
          </w:p>
        </w:tc>
      </w:tr>
      <w:tr w:rsidR="00B956C1" w14:paraId="2F1894D8"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949CC3" w14:textId="77777777" w:rsidR="00B956C1" w:rsidRDefault="00B956C1" w:rsidP="00B956C1">
            <w:pPr>
              <w:pStyle w:val="ITEABodyText"/>
            </w:pPr>
            <w:r w:rsidRPr="00A376AD">
              <w:t>Actors</w:t>
            </w:r>
          </w:p>
        </w:tc>
        <w:tc>
          <w:tcPr>
            <w:tcW w:w="7227" w:type="dxa"/>
          </w:tcPr>
          <w:p w14:paraId="684EB8E8" w14:textId="2E7792FB"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shd w:val="clear" w:color="auto" w:fill="FFFFFF"/>
              </w:rPr>
              <w:t>Business Developers, Field experts (Varying per requirements of tender), proposal production teams, Proposal manager</w:t>
            </w:r>
          </w:p>
        </w:tc>
      </w:tr>
      <w:tr w:rsidR="00B956C1" w14:paraId="09993B6C"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D12DFE9" w14:textId="77777777" w:rsidR="00B956C1" w:rsidRDefault="00B956C1" w:rsidP="00B956C1">
            <w:pPr>
              <w:pStyle w:val="ITEABodyText"/>
            </w:pPr>
            <w:r w:rsidRPr="00A376AD">
              <w:t>Assumptions</w:t>
            </w:r>
          </w:p>
        </w:tc>
        <w:tc>
          <w:tcPr>
            <w:tcW w:w="7227" w:type="dxa"/>
          </w:tcPr>
          <w:p w14:paraId="2B246001" w14:textId="77777777" w:rsidR="00B956C1" w:rsidRPr="00042CE8" w:rsidRDefault="00B956C1" w:rsidP="00B956C1">
            <w:pPr>
              <w:pStyle w:val="UseCasebody"/>
              <w:cnfStyle w:val="000000010000" w:firstRow="0" w:lastRow="0" w:firstColumn="0" w:lastColumn="0" w:oddVBand="0" w:evenVBand="0" w:oddHBand="0" w:evenHBand="1" w:firstRowFirstColumn="0" w:firstRowLastColumn="0" w:lastRowFirstColumn="0" w:lastRowLastColumn="0"/>
              <w:rPr>
                <w:lang w:val="en-IE" w:eastAsia="en-IE"/>
              </w:rPr>
            </w:pPr>
            <w:r w:rsidRPr="00042CE8">
              <w:rPr>
                <w:lang w:val="en-IE" w:eastAsia="en-IE"/>
              </w:rPr>
              <w:t xml:space="preserve">IPA ITT and </w:t>
            </w:r>
            <w:proofErr w:type="spellStart"/>
            <w:r w:rsidRPr="00042CE8">
              <w:rPr>
                <w:lang w:val="en-IE" w:eastAsia="en-IE"/>
              </w:rPr>
              <w:t>ToR</w:t>
            </w:r>
            <w:proofErr w:type="spellEnd"/>
            <w:r w:rsidRPr="00042CE8">
              <w:rPr>
                <w:lang w:val="en-IE" w:eastAsia="en-IE"/>
              </w:rPr>
              <w:t xml:space="preserve"> documents are assumed to follow PRAG guidelines used as a basis for the produced model.</w:t>
            </w:r>
          </w:p>
          <w:p w14:paraId="2D83CB73" w14:textId="77777777" w:rsidR="00B956C1" w:rsidRPr="00042CE8" w:rsidRDefault="00B956C1" w:rsidP="00B956C1">
            <w:pPr>
              <w:pStyle w:val="UseCasebody"/>
              <w:cnfStyle w:val="000000010000" w:firstRow="0" w:lastRow="0" w:firstColumn="0" w:lastColumn="0" w:oddVBand="0" w:evenVBand="0" w:oddHBand="0" w:evenHBand="1" w:firstRowFirstColumn="0" w:firstRowLastColumn="0" w:lastRowFirstColumn="0" w:lastRowLastColumn="0"/>
              <w:rPr>
                <w:lang w:val="en-IE" w:eastAsia="en-IE"/>
              </w:rPr>
            </w:pPr>
            <w:r w:rsidRPr="00042CE8">
              <w:rPr>
                <w:lang w:val="en-IE" w:eastAsia="en-IE"/>
              </w:rPr>
              <w:t>Minor consistency problems are assumed to be correctable.</w:t>
            </w:r>
          </w:p>
          <w:p w14:paraId="43CC244B" w14:textId="3420C063"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sidRPr="00042CE8">
              <w:rPr>
                <w:lang w:val="en-IE" w:eastAsia="en-IE"/>
              </w:rPr>
              <w:t xml:space="preserve">ITT document and </w:t>
            </w:r>
            <w:proofErr w:type="spellStart"/>
            <w:r w:rsidRPr="00042CE8">
              <w:rPr>
                <w:lang w:val="en-IE" w:eastAsia="en-IE"/>
              </w:rPr>
              <w:t>ToR</w:t>
            </w:r>
            <w:proofErr w:type="spellEnd"/>
            <w:r w:rsidRPr="00042CE8">
              <w:rPr>
                <w:lang w:val="en-IE" w:eastAsia="en-IE"/>
              </w:rPr>
              <w:t xml:space="preserve"> are obtained or can be converted without significant errors to a document format supported by ModelW</w:t>
            </w:r>
            <w:r>
              <w:rPr>
                <w:lang w:val="en-IE" w:eastAsia="en-IE"/>
              </w:rPr>
              <w:t>r</w:t>
            </w:r>
            <w:r w:rsidRPr="00042CE8">
              <w:rPr>
                <w:lang w:val="en-IE" w:eastAsia="en-IE"/>
              </w:rPr>
              <w:t>iter.</w:t>
            </w:r>
          </w:p>
        </w:tc>
      </w:tr>
      <w:tr w:rsidR="00B956C1" w14:paraId="257092D9"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896078" w14:textId="77777777" w:rsidR="00B956C1" w:rsidRDefault="00B956C1" w:rsidP="00B956C1">
            <w:pPr>
              <w:pStyle w:val="ITEABodyText"/>
            </w:pPr>
            <w:r w:rsidRPr="00A376AD">
              <w:t>Steps</w:t>
            </w:r>
          </w:p>
        </w:tc>
        <w:tc>
          <w:tcPr>
            <w:tcW w:w="7227" w:type="dxa"/>
          </w:tcPr>
          <w:p w14:paraId="6A327472"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 xml:space="preserve">ITT document and </w:t>
            </w:r>
            <w:proofErr w:type="spellStart"/>
            <w:r w:rsidRPr="00042CE8">
              <w:rPr>
                <w:lang w:val="en-IE" w:eastAsia="en-IE"/>
              </w:rPr>
              <w:t>ToR</w:t>
            </w:r>
            <w:proofErr w:type="spellEnd"/>
            <w:r w:rsidRPr="00042CE8">
              <w:rPr>
                <w:lang w:val="en-IE" w:eastAsia="en-IE"/>
              </w:rPr>
              <w:t xml:space="preserve"> are obtained from official source.</w:t>
            </w:r>
          </w:p>
          <w:p w14:paraId="2CAA3BF1"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Documents are verified to be or corrected to supported document formats</w:t>
            </w:r>
          </w:p>
          <w:p w14:paraId="19CA5010"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A predefined model consistent with inputs and the desired output is selected</w:t>
            </w:r>
          </w:p>
          <w:p w14:paraId="016E428B"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Documents are parsed and a proposal draft is auto generated by the ModelWriter for review and improvement</w:t>
            </w:r>
          </w:p>
          <w:p w14:paraId="7DFB81F8"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Collaborators are defined to the system</w:t>
            </w:r>
          </w:p>
          <w:p w14:paraId="34B5FF22"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Knowledge bases to be utilized by collaborators are defined to the system</w:t>
            </w:r>
          </w:p>
          <w:p w14:paraId="41DBB9B8" w14:textId="450979EB"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042CE8">
              <w:rPr>
                <w:lang w:val="en-IE" w:eastAsia="en-IE"/>
              </w:rPr>
              <w:t>Rest of the steps as described in 3.1</w:t>
            </w:r>
          </w:p>
        </w:tc>
      </w:tr>
      <w:tr w:rsidR="00B956C1" w14:paraId="79E813DE"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BE61DA" w14:textId="77777777" w:rsidR="00B956C1" w:rsidRDefault="00B956C1" w:rsidP="00B956C1">
            <w:pPr>
              <w:pStyle w:val="ITEABodyText"/>
            </w:pPr>
            <w:r w:rsidRPr="00A376AD">
              <w:t>Variations (optional)</w:t>
            </w:r>
          </w:p>
        </w:tc>
        <w:tc>
          <w:tcPr>
            <w:tcW w:w="7227" w:type="dxa"/>
          </w:tcPr>
          <w:p w14:paraId="24BCCBED" w14:textId="15F04D26"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Multiple models and/or sub-models may be used to produce a more complex proposal</w:t>
            </w:r>
          </w:p>
        </w:tc>
      </w:tr>
      <w:tr w:rsidR="00B956C1" w14:paraId="191243A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4F2482" w14:textId="77777777" w:rsidR="00B956C1" w:rsidRDefault="00B956C1" w:rsidP="00B956C1">
            <w:pPr>
              <w:pStyle w:val="ITEABodyText"/>
            </w:pPr>
            <w:r w:rsidRPr="00A376AD">
              <w:t>Non-functional (optional)</w:t>
            </w:r>
          </w:p>
        </w:tc>
        <w:tc>
          <w:tcPr>
            <w:tcW w:w="7227" w:type="dxa"/>
          </w:tcPr>
          <w:p w14:paraId="1238689E" w14:textId="421B9863"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t>(none)</w:t>
            </w:r>
          </w:p>
        </w:tc>
      </w:tr>
      <w:tr w:rsidR="00B956C1" w14:paraId="4D82E083"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B91CE0" w14:textId="77777777" w:rsidR="00B956C1" w:rsidRDefault="00B956C1" w:rsidP="00B956C1">
            <w:pPr>
              <w:pStyle w:val="ITEABodyText"/>
            </w:pPr>
            <w:r w:rsidRPr="00A376AD">
              <w:t>Issues</w:t>
            </w:r>
          </w:p>
        </w:tc>
        <w:tc>
          <w:tcPr>
            <w:tcW w:w="7227" w:type="dxa"/>
          </w:tcPr>
          <w:p w14:paraId="1495AFB8" w14:textId="3FEE31CF"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t>(none)</w:t>
            </w:r>
          </w:p>
        </w:tc>
      </w:tr>
    </w:tbl>
    <w:p w14:paraId="3B1C0E48" w14:textId="77777777" w:rsidR="007D7E1C" w:rsidRDefault="007D7E1C" w:rsidP="007D7E1C">
      <w:pPr>
        <w:pStyle w:val="ITEABodyText"/>
      </w:pPr>
    </w:p>
    <w:p w14:paraId="0D449593" w14:textId="77777777" w:rsidR="001A7635" w:rsidRDefault="001A7635">
      <w:pPr>
        <w:spacing w:after="200" w:line="276" w:lineRule="auto"/>
        <w:rPr>
          <w:rFonts w:eastAsiaTheme="majorEastAsia" w:cs="Arial"/>
          <w:b/>
          <w:bCs/>
          <w:color w:val="7F7F7F" w:themeColor="text1" w:themeTint="80"/>
          <w:sz w:val="24"/>
        </w:rPr>
      </w:pPr>
      <w:r>
        <w:br w:type="page"/>
      </w:r>
    </w:p>
    <w:p w14:paraId="1163C2BB" w14:textId="328AAE11" w:rsidR="009C114E" w:rsidRDefault="009C114E" w:rsidP="00967703">
      <w:pPr>
        <w:pStyle w:val="ITEAHeading2"/>
      </w:pPr>
      <w:bookmarkStart w:id="22" w:name="_Toc417317804"/>
      <w:r>
        <w:lastRenderedPageBreak/>
        <w:t xml:space="preserve">UC-TR-03 Synchronization of </w:t>
      </w:r>
      <w:proofErr w:type="spellStart"/>
      <w:r>
        <w:t>ReqIF</w:t>
      </w:r>
      <w:proofErr w:type="spellEnd"/>
      <w:r>
        <w:t>/Clafer models from requirement specifications</w:t>
      </w:r>
      <w:bookmarkEnd w:id="22"/>
    </w:p>
    <w:p w14:paraId="4EB5888D" w14:textId="180E50EC" w:rsidR="00B956C1" w:rsidRDefault="00B956C1" w:rsidP="00B956C1">
      <w:pPr>
        <w:pStyle w:val="ITEABodyText"/>
      </w:pPr>
      <w:r w:rsidRPr="00241504">
        <w:t xml:space="preserve">This Use Case aims at </w:t>
      </w:r>
      <w:r>
        <w:t xml:space="preserve">applying ModelWriter on </w:t>
      </w:r>
      <w:proofErr w:type="spellStart"/>
      <w:r>
        <w:t>Clafer’s</w:t>
      </w:r>
      <w:proofErr w:type="spellEnd"/>
      <w:r>
        <w:t xml:space="preserve"> feature models to generate documentation for domain models, architectural t</w:t>
      </w:r>
      <w:r>
        <w:t xml:space="preserve">emplates and product variants. </w:t>
      </w:r>
    </w:p>
    <w:p w14:paraId="73FEFBC9" w14:textId="77777777" w:rsidR="00B956C1" w:rsidRDefault="00B956C1" w:rsidP="00B956C1">
      <w:pPr>
        <w:pStyle w:val="ITEABodyText"/>
      </w:pPr>
    </w:p>
    <w:tbl>
      <w:tblPr>
        <w:tblStyle w:val="MediumShading1-Accent2"/>
        <w:tblW w:w="0" w:type="auto"/>
        <w:tblLook w:val="04A0" w:firstRow="1" w:lastRow="0" w:firstColumn="1" w:lastColumn="0" w:noHBand="0" w:noVBand="1"/>
      </w:tblPr>
      <w:tblGrid>
        <w:gridCol w:w="1843"/>
        <w:gridCol w:w="7227"/>
      </w:tblGrid>
      <w:tr w:rsidR="00B956C1" w14:paraId="2E89BDB8"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C9C6E3F" w14:textId="13428382" w:rsidR="00B956C1" w:rsidRDefault="00B956C1" w:rsidP="00B956C1">
            <w:pPr>
              <w:pStyle w:val="ITEABodyText"/>
            </w:pPr>
            <w:r w:rsidRPr="00241504">
              <w:t>UC-</w:t>
            </w:r>
            <w:r>
              <w:t>TR-03</w:t>
            </w:r>
          </w:p>
        </w:tc>
        <w:tc>
          <w:tcPr>
            <w:tcW w:w="7227" w:type="dxa"/>
          </w:tcPr>
          <w:p w14:paraId="183E7135" w14:textId="3209EE2B" w:rsidR="00B956C1" w:rsidRDefault="00B956C1" w:rsidP="00B956C1">
            <w:pPr>
              <w:pStyle w:val="ITEABodyText"/>
              <w:cnfStyle w:val="100000000000" w:firstRow="1" w:lastRow="0" w:firstColumn="0" w:lastColumn="0" w:oddVBand="0" w:evenVBand="0" w:oddHBand="0" w:evenHBand="0" w:firstRowFirstColumn="0" w:firstRowLastColumn="0" w:lastRowFirstColumn="0" w:lastRowLastColumn="0"/>
            </w:pPr>
            <w:r w:rsidRPr="002D045F">
              <w:t xml:space="preserve">Synchronization of </w:t>
            </w:r>
            <w:proofErr w:type="spellStart"/>
            <w:r w:rsidRPr="002D045F">
              <w:t>ReqIF</w:t>
            </w:r>
            <w:proofErr w:type="spellEnd"/>
            <w:r w:rsidRPr="002D045F">
              <w:t>/Clafer models from requirement specifications</w:t>
            </w:r>
          </w:p>
        </w:tc>
      </w:tr>
      <w:tr w:rsidR="00B956C1" w14:paraId="228AECC6"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5400FE9" w14:textId="77777777" w:rsidR="00B956C1" w:rsidRDefault="00B956C1" w:rsidP="00B956C1">
            <w:pPr>
              <w:pStyle w:val="ITEABodyText"/>
            </w:pPr>
            <w:r w:rsidRPr="00A376AD">
              <w:t>Versioning Info</w:t>
            </w:r>
          </w:p>
        </w:tc>
        <w:tc>
          <w:tcPr>
            <w:tcW w:w="7227" w:type="dxa"/>
          </w:tcPr>
          <w:p w14:paraId="35AF5635" w14:textId="1954E417"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241504">
              <w:rPr>
                <w:color w:val="000000"/>
              </w:rPr>
              <w:t>V</w:t>
            </w:r>
            <w:r>
              <w:rPr>
                <w:color w:val="000000"/>
              </w:rPr>
              <w:t>1.0.0 dated 14-May</w:t>
            </w:r>
            <w:r w:rsidRPr="00241504">
              <w:rPr>
                <w:color w:val="000000"/>
              </w:rPr>
              <w:t>-</w:t>
            </w:r>
            <w:r>
              <w:rPr>
                <w:color w:val="000000"/>
              </w:rPr>
              <w:t>2013</w:t>
            </w:r>
          </w:p>
        </w:tc>
      </w:tr>
      <w:tr w:rsidR="00B956C1" w14:paraId="6218BC6C"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AA2047" w14:textId="77777777" w:rsidR="00B956C1" w:rsidRDefault="00B956C1" w:rsidP="00B956C1">
            <w:pPr>
              <w:pStyle w:val="ITEABodyText"/>
            </w:pPr>
            <w:r w:rsidRPr="00A376AD">
              <w:t>Description</w:t>
            </w:r>
          </w:p>
        </w:tc>
        <w:tc>
          <w:tcPr>
            <w:tcW w:w="7227" w:type="dxa"/>
          </w:tcPr>
          <w:p w14:paraId="07A50E0D" w14:textId="0312C014"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color w:val="000000"/>
              </w:rPr>
              <w:t xml:space="preserve">Show that the ModelWriter’s artefacts can be fruitful for synchronization of </w:t>
            </w:r>
            <w:proofErr w:type="spellStart"/>
            <w:r>
              <w:rPr>
                <w:color w:val="000000"/>
              </w:rPr>
              <w:t>ReqIF</w:t>
            </w:r>
            <w:proofErr w:type="spellEnd"/>
            <w:r>
              <w:rPr>
                <w:color w:val="000000"/>
              </w:rPr>
              <w:t>/</w:t>
            </w:r>
            <w:proofErr w:type="spellStart"/>
            <w:r>
              <w:rPr>
                <w:color w:val="000000"/>
              </w:rPr>
              <w:t>Clafer’s</w:t>
            </w:r>
            <w:proofErr w:type="spellEnd"/>
            <w:r>
              <w:rPr>
                <w:color w:val="000000"/>
              </w:rPr>
              <w:t xml:space="preserve"> feature models and required documentation. In this way, the architects/developers ought not to reproduce the documentation due to changes or inconsistencies (dependencies and constraints between features in specification) in feature models.</w:t>
            </w:r>
          </w:p>
        </w:tc>
      </w:tr>
      <w:tr w:rsidR="00B956C1" w14:paraId="1F9EB135"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0161CF" w14:textId="77777777" w:rsidR="00B956C1" w:rsidRDefault="00B956C1" w:rsidP="00B956C1">
            <w:pPr>
              <w:pStyle w:val="ITEABodyText"/>
            </w:pPr>
            <w:r w:rsidRPr="00A376AD">
              <w:t>Actors</w:t>
            </w:r>
          </w:p>
        </w:tc>
        <w:tc>
          <w:tcPr>
            <w:tcW w:w="7227" w:type="dxa"/>
          </w:tcPr>
          <w:p w14:paraId="52123597" w14:textId="461510F2"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241504">
              <w:rPr>
                <w:color w:val="000000"/>
              </w:rPr>
              <w:t>Architect</w:t>
            </w:r>
            <w:r>
              <w:rPr>
                <w:color w:val="000000"/>
              </w:rPr>
              <w:t>, developer</w:t>
            </w:r>
          </w:p>
        </w:tc>
      </w:tr>
      <w:tr w:rsidR="00B956C1" w14:paraId="6235D9E4"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600FF72" w14:textId="77777777" w:rsidR="00B956C1" w:rsidRDefault="00B956C1" w:rsidP="00B956C1">
            <w:pPr>
              <w:pStyle w:val="ITEABodyText"/>
            </w:pPr>
            <w:r w:rsidRPr="00A376AD">
              <w:t>Assumptions</w:t>
            </w:r>
          </w:p>
        </w:tc>
        <w:tc>
          <w:tcPr>
            <w:tcW w:w="7227" w:type="dxa"/>
          </w:tcPr>
          <w:p w14:paraId="2DBA615C" w14:textId="4C603E05"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t>(none)</w:t>
            </w:r>
          </w:p>
        </w:tc>
      </w:tr>
      <w:tr w:rsidR="00B956C1" w14:paraId="77BAB921"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F4E701" w14:textId="77777777" w:rsidR="00B956C1" w:rsidRDefault="00B956C1" w:rsidP="00B956C1">
            <w:pPr>
              <w:pStyle w:val="ITEABodyText"/>
            </w:pPr>
            <w:r w:rsidRPr="00A376AD">
              <w:t>Steps</w:t>
            </w:r>
          </w:p>
        </w:tc>
        <w:tc>
          <w:tcPr>
            <w:tcW w:w="7227" w:type="dxa"/>
          </w:tcPr>
          <w:p w14:paraId="3943374D" w14:textId="77777777" w:rsidR="00B956C1" w:rsidRPr="002537C5" w:rsidRDefault="00B956C1" w:rsidP="00B956C1">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2537C5">
              <w:rPr>
                <w:color w:val="000000"/>
              </w:rPr>
              <w:t>From requirements</w:t>
            </w:r>
            <w:r>
              <w:rPr>
                <w:color w:val="000000"/>
              </w:rPr>
              <w:t xml:space="preserve"> specification, ModelWriter creates a </w:t>
            </w:r>
            <w:proofErr w:type="spellStart"/>
            <w:r>
              <w:rPr>
                <w:color w:val="000000"/>
              </w:rPr>
              <w:t>ReqIF</w:t>
            </w:r>
            <w:proofErr w:type="spellEnd"/>
            <w:r>
              <w:rPr>
                <w:color w:val="000000"/>
              </w:rPr>
              <w:t xml:space="preserve">/Clafer </w:t>
            </w:r>
            <w:r w:rsidRPr="002537C5">
              <w:rPr>
                <w:color w:val="000000"/>
              </w:rPr>
              <w:t>representation</w:t>
            </w:r>
          </w:p>
          <w:p w14:paraId="62AD5C0A" w14:textId="77777777" w:rsidR="00B956C1" w:rsidRPr="002537C5" w:rsidRDefault="00B956C1" w:rsidP="00B956C1">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2537C5">
              <w:rPr>
                <w:color w:val="000000"/>
              </w:rPr>
              <w:t xml:space="preserve">The </w:t>
            </w:r>
            <w:proofErr w:type="spellStart"/>
            <w:r>
              <w:rPr>
                <w:color w:val="000000"/>
              </w:rPr>
              <w:t>ReqIF</w:t>
            </w:r>
            <w:proofErr w:type="spellEnd"/>
            <w:r>
              <w:rPr>
                <w:color w:val="000000"/>
              </w:rPr>
              <w:t>/Clafer</w:t>
            </w:r>
            <w:r w:rsidRPr="002537C5">
              <w:rPr>
                <w:color w:val="000000"/>
              </w:rPr>
              <w:t xml:space="preserve"> model is </w:t>
            </w:r>
            <w:r>
              <w:rPr>
                <w:color w:val="000000"/>
              </w:rPr>
              <w:t>generated and verified using Alloy analyser.</w:t>
            </w:r>
          </w:p>
          <w:p w14:paraId="249809BF" w14:textId="2FB0C805"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color w:val="000000"/>
              </w:rPr>
              <w:t>Alloy analyser can find counter-examples which show inconsistencies or conflicts in feature model.</w:t>
            </w:r>
          </w:p>
        </w:tc>
      </w:tr>
      <w:tr w:rsidR="00B956C1" w14:paraId="32FEB4B0"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5D1189" w14:textId="77777777" w:rsidR="00B956C1" w:rsidRDefault="00B956C1" w:rsidP="00B956C1">
            <w:pPr>
              <w:pStyle w:val="ITEABodyText"/>
            </w:pPr>
            <w:r w:rsidRPr="00A376AD">
              <w:t>Variations (optional)</w:t>
            </w:r>
          </w:p>
        </w:tc>
        <w:tc>
          <w:tcPr>
            <w:tcW w:w="7227" w:type="dxa"/>
          </w:tcPr>
          <w:p w14:paraId="7A7699FF" w14:textId="210AFE2A"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sidRPr="00241504">
              <w:rPr>
                <w:color w:val="000000"/>
              </w:rPr>
              <w:t>(none)</w:t>
            </w:r>
          </w:p>
        </w:tc>
      </w:tr>
      <w:tr w:rsidR="00B956C1" w14:paraId="5C0C3413"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06690E3" w14:textId="77777777" w:rsidR="00B956C1" w:rsidRDefault="00B956C1" w:rsidP="00B956C1">
            <w:pPr>
              <w:pStyle w:val="ITEABodyText"/>
            </w:pPr>
            <w:r w:rsidRPr="00A376AD">
              <w:t>Non-functional (optional)</w:t>
            </w:r>
          </w:p>
        </w:tc>
        <w:tc>
          <w:tcPr>
            <w:tcW w:w="7227" w:type="dxa"/>
          </w:tcPr>
          <w:p w14:paraId="29D14336" w14:textId="5415D007"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color w:val="000000"/>
              </w:rPr>
              <w:t>Interpretation of first-order logic from natural language can be important (we consider industrial validations and checking).</w:t>
            </w:r>
          </w:p>
        </w:tc>
      </w:tr>
      <w:tr w:rsidR="00B956C1" w14:paraId="6E5FD6BB"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B36A55A" w14:textId="77777777" w:rsidR="00B956C1" w:rsidRDefault="00B956C1" w:rsidP="00B956C1">
            <w:pPr>
              <w:pStyle w:val="ITEABodyText"/>
            </w:pPr>
            <w:r w:rsidRPr="00A376AD">
              <w:t>Issues</w:t>
            </w:r>
          </w:p>
        </w:tc>
        <w:tc>
          <w:tcPr>
            <w:tcW w:w="7227" w:type="dxa"/>
          </w:tcPr>
          <w:p w14:paraId="5A724F7A" w14:textId="51272650"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color w:val="000000"/>
                <w:lang w:val="en-US"/>
              </w:rPr>
              <w:t xml:space="preserve">It is expected that using ModelWriter we will have models from </w:t>
            </w:r>
            <w:proofErr w:type="spellStart"/>
            <w:r>
              <w:rPr>
                <w:color w:val="000000"/>
                <w:lang w:val="en-US"/>
              </w:rPr>
              <w:t>ReqIF</w:t>
            </w:r>
            <w:proofErr w:type="spellEnd"/>
            <w:r>
              <w:rPr>
                <w:color w:val="000000"/>
                <w:lang w:val="en-US"/>
              </w:rPr>
              <w:t>/Clafer documents which include desired rules of developer in natural language. So it is also expected that ModelWriter can interpret natural language text, e.g. in SBVR (</w:t>
            </w:r>
            <w:r w:rsidRPr="00F93B0C">
              <w:rPr>
                <w:color w:val="000000"/>
                <w:lang w:val="en-US"/>
              </w:rPr>
              <w:t>Semantic of Business Rules and Vocabulary</w:t>
            </w:r>
            <w:r>
              <w:rPr>
                <w:color w:val="000000"/>
                <w:lang w:val="en-US"/>
              </w:rPr>
              <w:t>) format, to generate its model.</w:t>
            </w:r>
          </w:p>
        </w:tc>
      </w:tr>
    </w:tbl>
    <w:p w14:paraId="78432DCC" w14:textId="77777777" w:rsidR="00B956C1" w:rsidRDefault="00B956C1" w:rsidP="00B956C1">
      <w:pPr>
        <w:pStyle w:val="ITEABodyText"/>
      </w:pPr>
    </w:p>
    <w:p w14:paraId="726D2709" w14:textId="77777777" w:rsidR="00B956C1" w:rsidRDefault="00B956C1">
      <w:pPr>
        <w:spacing w:after="200" w:line="276" w:lineRule="auto"/>
        <w:rPr>
          <w:rFonts w:eastAsiaTheme="majorEastAsia" w:cs="Arial"/>
          <w:b/>
          <w:bCs/>
          <w:color w:val="7F7F7F" w:themeColor="text1" w:themeTint="80"/>
          <w:sz w:val="24"/>
        </w:rPr>
      </w:pPr>
      <w:r>
        <w:br w:type="page"/>
      </w:r>
    </w:p>
    <w:p w14:paraId="0F9A08CA" w14:textId="6F357F9A" w:rsidR="00034500" w:rsidRDefault="009C114E" w:rsidP="00034500">
      <w:pPr>
        <w:pStyle w:val="ITEAHeading2"/>
      </w:pPr>
      <w:bookmarkStart w:id="23" w:name="_Toc417317805"/>
      <w:r>
        <w:lastRenderedPageBreak/>
        <w:t>UC-TR-04 Requirement Engineering for System Modelling</w:t>
      </w:r>
      <w:bookmarkEnd w:id="23"/>
    </w:p>
    <w:p w14:paraId="441930EA" w14:textId="77777777" w:rsidR="004F714D" w:rsidRPr="004F714D" w:rsidRDefault="004F714D" w:rsidP="004F714D">
      <w:pPr>
        <w:pStyle w:val="ITEABodyText"/>
      </w:pPr>
      <w:r w:rsidRPr="004F714D">
        <w:t>This Use Case aims at demonstrating the feasibility, utility and usability of the ModelWriter (Text &amp; Model-Synchronized Document Engineering) concept for easing requirement-model consistency. System Modeling addresses use of models to conceptualize and construct systems in business and IT development. These models can be extended using </w:t>
      </w:r>
      <w:hyperlink r:id="rId11" w:tooltip="Functional decomposition" w:history="1">
        <w:r w:rsidRPr="004F714D">
          <w:t>functional decomposition</w:t>
        </w:r>
      </w:hyperlink>
      <w:r w:rsidRPr="004F714D">
        <w:t>, and can be linked to </w:t>
      </w:r>
      <w:hyperlink r:id="rId12" w:tooltip="Requirement" w:history="1">
        <w:r w:rsidRPr="004F714D">
          <w:t>requirements</w:t>
        </w:r>
      </w:hyperlink>
      <w:r w:rsidRPr="004F714D">
        <w:t xml:space="preserve"> models for further systems partition. As the requirements and documents play main role for the systems, in this case study, we are going to target the gap between the requirements and models for system modelling using ModelWriter capabilities. </w:t>
      </w:r>
    </w:p>
    <w:p w14:paraId="71B04DFA" w14:textId="77777777" w:rsidR="004F714D" w:rsidRPr="007D7E1C" w:rsidRDefault="004F714D" w:rsidP="007D7E1C">
      <w:pPr>
        <w:pStyle w:val="ITEABodyText"/>
      </w:pPr>
    </w:p>
    <w:tbl>
      <w:tblPr>
        <w:tblStyle w:val="MediumShading1-Accent2"/>
        <w:tblW w:w="0" w:type="auto"/>
        <w:tblLook w:val="04A0" w:firstRow="1" w:lastRow="0" w:firstColumn="1" w:lastColumn="0" w:noHBand="0" w:noVBand="1"/>
      </w:tblPr>
      <w:tblGrid>
        <w:gridCol w:w="1985"/>
        <w:gridCol w:w="7085"/>
      </w:tblGrid>
      <w:tr w:rsidR="004F714D" w14:paraId="15C2FDCB" w14:textId="77777777" w:rsidTr="004F7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D7FE38E" w14:textId="458A5F24" w:rsidR="004F714D" w:rsidRDefault="004F714D" w:rsidP="004F714D">
            <w:pPr>
              <w:pStyle w:val="ITEABodyText"/>
            </w:pPr>
            <w:r>
              <w:t>UC-TR-04</w:t>
            </w:r>
          </w:p>
        </w:tc>
        <w:tc>
          <w:tcPr>
            <w:tcW w:w="7085" w:type="dxa"/>
          </w:tcPr>
          <w:p w14:paraId="6E4986BD" w14:textId="77762735" w:rsidR="004F714D" w:rsidRDefault="004F714D" w:rsidP="004F714D">
            <w:pPr>
              <w:pStyle w:val="ITEABodyText"/>
              <w:cnfStyle w:val="100000000000" w:firstRow="1" w:lastRow="0" w:firstColumn="0" w:lastColumn="0" w:oddVBand="0" w:evenVBand="0" w:oddHBand="0" w:evenHBand="0" w:firstRowFirstColumn="0" w:firstRowLastColumn="0" w:lastRowFirstColumn="0" w:lastRowLastColumn="0"/>
            </w:pPr>
            <w:r>
              <w:t>Requirements Engineering for System Modeling</w:t>
            </w:r>
          </w:p>
        </w:tc>
      </w:tr>
      <w:tr w:rsidR="004F714D" w14:paraId="0323E38A" w14:textId="77777777" w:rsidTr="004F714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48F1568" w14:textId="77777777" w:rsidR="004F714D" w:rsidRDefault="004F714D" w:rsidP="004F714D">
            <w:pPr>
              <w:pStyle w:val="ITEABodyText"/>
            </w:pPr>
            <w:r w:rsidRPr="00A376AD">
              <w:t>Versioning Info</w:t>
            </w:r>
          </w:p>
        </w:tc>
        <w:tc>
          <w:tcPr>
            <w:tcW w:w="7085" w:type="dxa"/>
          </w:tcPr>
          <w:p w14:paraId="30352D9E" w14:textId="36B34CD8" w:rsidR="004F714D" w:rsidRDefault="004F714D" w:rsidP="004F714D">
            <w:pPr>
              <w:pStyle w:val="ITEABodyText"/>
              <w:cnfStyle w:val="000000100000" w:firstRow="0" w:lastRow="0" w:firstColumn="0" w:lastColumn="0" w:oddVBand="0" w:evenVBand="0" w:oddHBand="1" w:evenHBand="0" w:firstRowFirstColumn="0" w:firstRowLastColumn="0" w:lastRowFirstColumn="0" w:lastRowLastColumn="0"/>
            </w:pPr>
            <w:r>
              <w:t>V4.0.0 dated 24-March-2015</w:t>
            </w:r>
          </w:p>
        </w:tc>
      </w:tr>
      <w:tr w:rsidR="004F714D" w14:paraId="2C7524B8" w14:textId="77777777" w:rsidTr="004F714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2DCD025" w14:textId="77777777" w:rsidR="004F714D" w:rsidRDefault="004F714D" w:rsidP="004F714D">
            <w:pPr>
              <w:pStyle w:val="ITEABodyText"/>
            </w:pPr>
            <w:r w:rsidRPr="00A376AD">
              <w:t>Description</w:t>
            </w:r>
          </w:p>
        </w:tc>
        <w:tc>
          <w:tcPr>
            <w:tcW w:w="7085" w:type="dxa"/>
          </w:tcPr>
          <w:p w14:paraId="349964D1" w14:textId="77777777" w:rsidR="004F714D" w:rsidRDefault="004F714D" w:rsidP="004F714D">
            <w:pPr>
              <w:pStyle w:val="UseCasebody"/>
              <w:numPr>
                <w:ilvl w:val="0"/>
                <w:numId w:val="43"/>
              </w:numPr>
              <w:jc w:val="left"/>
              <w:cnfStyle w:val="000000010000" w:firstRow="0" w:lastRow="0" w:firstColumn="0" w:lastColumn="0" w:oddVBand="0" w:evenVBand="0" w:oddHBand="0" w:evenHBand="1" w:firstRowFirstColumn="0" w:firstRowLastColumn="0" w:lastRowFirstColumn="0" w:lastRowLastColumn="0"/>
            </w:pPr>
            <w:r>
              <w:t>Demonstrate that the ModelWriter concept can be usefully applied on System design / Requirement generation activities.</w:t>
            </w:r>
          </w:p>
          <w:p w14:paraId="7BBD6490" w14:textId="77777777" w:rsidR="004F714D" w:rsidRDefault="004F714D" w:rsidP="004F714D">
            <w:pPr>
              <w:pStyle w:val="UseCasebody"/>
              <w:numPr>
                <w:ilvl w:val="0"/>
                <w:numId w:val="43"/>
              </w:numPr>
              <w:jc w:val="left"/>
              <w:cnfStyle w:val="000000010000" w:firstRow="0" w:lastRow="0" w:firstColumn="0" w:lastColumn="0" w:oddVBand="0" w:evenVBand="0" w:oddHBand="0" w:evenHBand="1" w:firstRowFirstColumn="0" w:firstRowLastColumn="0" w:lastRowFirstColumn="0" w:lastRowLastColumn="0"/>
            </w:pPr>
            <w:r>
              <w:t xml:space="preserve">Demonstrate and measure possible gains in productivity: </w:t>
            </w:r>
          </w:p>
          <w:p w14:paraId="2BC7E2D2" w14:textId="77777777" w:rsidR="004F714D" w:rsidRDefault="004F714D" w:rsidP="004F714D">
            <w:pPr>
              <w:pStyle w:val="UseCasebody"/>
              <w:numPr>
                <w:ilvl w:val="1"/>
                <w:numId w:val="43"/>
              </w:numPr>
              <w:jc w:val="left"/>
              <w:cnfStyle w:val="000000010000" w:firstRow="0" w:lastRow="0" w:firstColumn="0" w:lastColumn="0" w:oddVBand="0" w:evenVBand="0" w:oddHBand="0" w:evenHBand="1" w:firstRowFirstColumn="0" w:firstRowLastColumn="0" w:lastRowFirstColumn="0" w:lastRowLastColumn="0"/>
            </w:pPr>
            <w:r>
              <w:t xml:space="preserve">quicker initialization of system </w:t>
            </w:r>
            <w:proofErr w:type="spellStart"/>
            <w:r>
              <w:t>modeling</w:t>
            </w:r>
            <w:proofErr w:type="spellEnd"/>
            <w:r>
              <w:t xml:space="preserve"> using an initial set of requirements;</w:t>
            </w:r>
          </w:p>
          <w:p w14:paraId="2E556B88" w14:textId="77777777" w:rsidR="004F714D" w:rsidRDefault="004F714D" w:rsidP="004F714D">
            <w:pPr>
              <w:pStyle w:val="UseCasebody"/>
              <w:numPr>
                <w:ilvl w:val="1"/>
                <w:numId w:val="43"/>
              </w:numPr>
              <w:jc w:val="left"/>
              <w:cnfStyle w:val="000000010000" w:firstRow="0" w:lastRow="0" w:firstColumn="0" w:lastColumn="0" w:oddVBand="0" w:evenVBand="0" w:oddHBand="0" w:evenHBand="1" w:firstRowFirstColumn="0" w:firstRowLastColumn="0" w:lastRowFirstColumn="0" w:lastRowLastColumn="0"/>
            </w:pPr>
            <w:r>
              <w:t>quicker writing and updating of the synchronized requirement documentation;</w:t>
            </w:r>
          </w:p>
          <w:p w14:paraId="1E0B00B2" w14:textId="77777777" w:rsidR="004F714D" w:rsidRDefault="004F714D" w:rsidP="004F714D">
            <w:pPr>
              <w:pStyle w:val="UseCasebody"/>
              <w:numPr>
                <w:ilvl w:val="1"/>
                <w:numId w:val="43"/>
              </w:numPr>
              <w:jc w:val="left"/>
              <w:cnfStyle w:val="000000010000" w:firstRow="0" w:lastRow="0" w:firstColumn="0" w:lastColumn="0" w:oddVBand="0" w:evenVBand="0" w:oddHBand="0" w:evenHBand="1" w:firstRowFirstColumn="0" w:firstRowLastColumn="0" w:lastRowFirstColumn="0" w:lastRowLastColumn="0"/>
            </w:pPr>
            <w:r>
              <w:t>accuracy (number of needed requirement not generated from the model)</w:t>
            </w:r>
          </w:p>
          <w:p w14:paraId="3C29D8F6" w14:textId="272680A9" w:rsidR="004F714D" w:rsidRDefault="004F714D" w:rsidP="004F714D">
            <w:pPr>
              <w:pStyle w:val="ITEABodyText"/>
              <w:cnfStyle w:val="000000010000" w:firstRow="0" w:lastRow="0" w:firstColumn="0" w:lastColumn="0" w:oddVBand="0" w:evenVBand="0" w:oddHBand="0" w:evenHBand="1" w:firstRowFirstColumn="0" w:firstRowLastColumn="0" w:lastRowFirstColumn="0" w:lastRowLastColumn="0"/>
            </w:pPr>
            <w:r>
              <w:t>Consistency (no outdated information in requirement documentation).</w:t>
            </w:r>
          </w:p>
        </w:tc>
      </w:tr>
      <w:tr w:rsidR="004F714D" w14:paraId="584BB33F" w14:textId="77777777" w:rsidTr="004F714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50E6809" w14:textId="77777777" w:rsidR="004F714D" w:rsidRDefault="004F714D" w:rsidP="004F714D">
            <w:pPr>
              <w:pStyle w:val="ITEABodyText"/>
            </w:pPr>
            <w:r w:rsidRPr="00A376AD">
              <w:t>Actors</w:t>
            </w:r>
          </w:p>
        </w:tc>
        <w:tc>
          <w:tcPr>
            <w:tcW w:w="7085" w:type="dxa"/>
          </w:tcPr>
          <w:p w14:paraId="34B9D5CC" w14:textId="4A2C21B0" w:rsidR="004F714D" w:rsidRDefault="004F714D" w:rsidP="004F714D">
            <w:pPr>
              <w:pStyle w:val="ITEABodyText"/>
              <w:cnfStyle w:val="000000100000" w:firstRow="0" w:lastRow="0" w:firstColumn="0" w:lastColumn="0" w:oddVBand="0" w:evenVBand="0" w:oddHBand="1" w:evenHBand="0" w:firstRowFirstColumn="0" w:firstRowLastColumn="0" w:lastRowFirstColumn="0" w:lastRowLastColumn="0"/>
            </w:pPr>
            <w:r>
              <w:t xml:space="preserve">System Modelling Languages, Methodologies, and Standards, e.g. </w:t>
            </w:r>
            <w:proofErr w:type="spellStart"/>
            <w:r>
              <w:t>SysML</w:t>
            </w:r>
            <w:proofErr w:type="spellEnd"/>
            <w:r>
              <w:t>, IDEF0, and MARTE</w:t>
            </w:r>
          </w:p>
        </w:tc>
      </w:tr>
      <w:tr w:rsidR="004F714D" w14:paraId="2CCF9EF3" w14:textId="77777777" w:rsidTr="004F714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B28644E" w14:textId="77777777" w:rsidR="004F714D" w:rsidRDefault="004F714D" w:rsidP="004F714D">
            <w:pPr>
              <w:pStyle w:val="ITEABodyText"/>
            </w:pPr>
            <w:r w:rsidRPr="00A376AD">
              <w:t>Assumptions</w:t>
            </w:r>
          </w:p>
        </w:tc>
        <w:tc>
          <w:tcPr>
            <w:tcW w:w="7085" w:type="dxa"/>
          </w:tcPr>
          <w:p w14:paraId="3A84663C" w14:textId="77777777" w:rsidR="004F714D" w:rsidRDefault="004F714D" w:rsidP="004F714D">
            <w:pPr>
              <w:pStyle w:val="UseCasebody"/>
              <w:numPr>
                <w:ilvl w:val="0"/>
                <w:numId w:val="42"/>
              </w:numPr>
              <w:spacing w:after="0"/>
              <w:ind w:left="317"/>
              <w:cnfStyle w:val="000000010000" w:firstRow="0" w:lastRow="0" w:firstColumn="0" w:lastColumn="0" w:oddVBand="0" w:evenVBand="0" w:oddHBand="0" w:evenHBand="1" w:firstRowFirstColumn="0" w:firstRowLastColumn="0" w:lastRowFirstColumn="0" w:lastRowLastColumn="0"/>
            </w:pPr>
            <w:r>
              <w:t xml:space="preserve">Eclipse-based System Modeling tools for </w:t>
            </w:r>
            <w:proofErr w:type="spellStart"/>
            <w:r>
              <w:t>SysML</w:t>
            </w:r>
            <w:proofErr w:type="spellEnd"/>
            <w:r>
              <w:t xml:space="preserve"> such as OBEO </w:t>
            </w:r>
            <w:proofErr w:type="spellStart"/>
            <w:r>
              <w:t>SysML</w:t>
            </w:r>
            <w:proofErr w:type="spellEnd"/>
            <w:r>
              <w:t xml:space="preserve"> designer can be used</w:t>
            </w:r>
          </w:p>
          <w:p w14:paraId="079CFE2C" w14:textId="0452D3BB" w:rsidR="004F714D" w:rsidRDefault="004F714D" w:rsidP="004F714D">
            <w:pPr>
              <w:pStyle w:val="ITEABodyText"/>
              <w:cnfStyle w:val="000000010000" w:firstRow="0" w:lastRow="0" w:firstColumn="0" w:lastColumn="0" w:oddVBand="0" w:evenVBand="0" w:oddHBand="0" w:evenHBand="1" w:firstRowFirstColumn="0" w:firstRowLastColumn="0" w:lastRowFirstColumn="0" w:lastRowLastColumn="0"/>
            </w:pPr>
            <w:r>
              <w:t>Non-sensitive simplified models and documents must be drawn from real cases at the beginning of the project</w:t>
            </w:r>
          </w:p>
        </w:tc>
      </w:tr>
      <w:tr w:rsidR="004F714D" w14:paraId="04735269" w14:textId="77777777" w:rsidTr="004F714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4119643" w14:textId="77777777" w:rsidR="004F714D" w:rsidRDefault="004F714D" w:rsidP="004F714D">
            <w:pPr>
              <w:pStyle w:val="ITEABodyText"/>
            </w:pPr>
            <w:r w:rsidRPr="00A376AD">
              <w:t>Steps</w:t>
            </w:r>
          </w:p>
        </w:tc>
        <w:tc>
          <w:tcPr>
            <w:tcW w:w="7085" w:type="dxa"/>
          </w:tcPr>
          <w:p w14:paraId="7E5454FB" w14:textId="77777777" w:rsidR="004F714D" w:rsidRPr="00CD13A6" w:rsidRDefault="004F714D" w:rsidP="004F714D">
            <w:pPr>
              <w:pStyle w:val="UseCasebody"/>
              <w:numPr>
                <w:ilvl w:val="0"/>
                <w:numId w:val="40"/>
              </w:numPr>
              <w:spacing w:after="0"/>
              <w:ind w:left="317"/>
              <w:cnfStyle w:val="000000100000" w:firstRow="0" w:lastRow="0" w:firstColumn="0" w:lastColumn="0" w:oddVBand="0" w:evenVBand="0" w:oddHBand="1" w:evenHBand="0" w:firstRowFirstColumn="0" w:firstRowLastColumn="0" w:lastRowFirstColumn="0" w:lastRowLastColumn="0"/>
            </w:pPr>
            <w:r>
              <w:t>The Use Case will show how system models can be used to generate a relevant set of system’s textual requirements, and vice versa: how system diagrams can be generated from system initial set of textual requirements.</w:t>
            </w:r>
          </w:p>
          <w:p w14:paraId="044D2F7A" w14:textId="77777777" w:rsidR="004F714D" w:rsidRDefault="004F714D" w:rsidP="004F714D">
            <w:pPr>
              <w:pStyle w:val="UseCasebody"/>
              <w:numPr>
                <w:ilvl w:val="0"/>
                <w:numId w:val="40"/>
              </w:numPr>
              <w:spacing w:after="0"/>
              <w:ind w:left="317"/>
              <w:cnfStyle w:val="000000100000" w:firstRow="0" w:lastRow="0" w:firstColumn="0" w:lastColumn="0" w:oddVBand="0" w:evenVBand="0" w:oddHBand="1" w:evenHBand="0" w:firstRowFirstColumn="0" w:firstRowLastColumn="0" w:lastRowFirstColumn="0" w:lastRowLastColumn="0"/>
            </w:pPr>
            <w:r>
              <w:t xml:space="preserve">The Use Case will allow to clearly define the kinds of requirements that can automatically be generated from the various system diagrams concurrently used for the </w:t>
            </w:r>
            <w:proofErr w:type="spellStart"/>
            <w:r>
              <w:t>modeling</w:t>
            </w:r>
            <w:proofErr w:type="spellEnd"/>
            <w:r>
              <w:t xml:space="preserve"> activity. </w:t>
            </w:r>
          </w:p>
          <w:p w14:paraId="20230C67" w14:textId="77777777" w:rsidR="004F714D" w:rsidRPr="00CD13A6" w:rsidRDefault="004F714D" w:rsidP="004F714D">
            <w:pPr>
              <w:pStyle w:val="UseCasebody"/>
              <w:numPr>
                <w:ilvl w:val="0"/>
                <w:numId w:val="40"/>
              </w:numPr>
              <w:spacing w:after="0"/>
              <w:ind w:left="317"/>
              <w:cnfStyle w:val="000000100000" w:firstRow="0" w:lastRow="0" w:firstColumn="0" w:lastColumn="0" w:oddVBand="0" w:evenVBand="0" w:oddHBand="1" w:evenHBand="0" w:firstRowFirstColumn="0" w:firstRowLastColumn="0" w:lastRowFirstColumn="0" w:lastRowLastColumn="0"/>
            </w:pPr>
            <w:r>
              <w:t>The gap or differences between the requirements that can be generated and the set of system requirements usually used by the designer will be studied.</w:t>
            </w:r>
          </w:p>
          <w:p w14:paraId="5C27F874" w14:textId="7B9F7DEB" w:rsidR="004F714D" w:rsidRDefault="004F714D" w:rsidP="004F714D">
            <w:pPr>
              <w:pStyle w:val="ITEABodyText"/>
              <w:cnfStyle w:val="000000100000" w:firstRow="0" w:lastRow="0" w:firstColumn="0" w:lastColumn="0" w:oddVBand="0" w:evenVBand="0" w:oddHBand="1" w:evenHBand="0" w:firstRowFirstColumn="0" w:firstRowLastColumn="0" w:lastRowFirstColumn="0" w:lastRowLastColumn="0"/>
            </w:pPr>
            <w:r>
              <w:t>The Use Case will demonstrate that model and requirement documentation can later be synchronized and updated when models change</w:t>
            </w:r>
            <w:r w:rsidRPr="00CD13A6">
              <w:t>.</w:t>
            </w:r>
          </w:p>
        </w:tc>
      </w:tr>
      <w:tr w:rsidR="004F714D" w14:paraId="3CA8633F" w14:textId="77777777" w:rsidTr="004F714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72D3892" w14:textId="77777777" w:rsidR="004F714D" w:rsidRDefault="004F714D" w:rsidP="004F714D">
            <w:pPr>
              <w:pStyle w:val="ITEABodyText"/>
            </w:pPr>
            <w:r w:rsidRPr="00A376AD">
              <w:lastRenderedPageBreak/>
              <w:t>Variations (optional)</w:t>
            </w:r>
          </w:p>
        </w:tc>
        <w:tc>
          <w:tcPr>
            <w:tcW w:w="7085" w:type="dxa"/>
          </w:tcPr>
          <w:p w14:paraId="7CE01C3E" w14:textId="3305DF2C" w:rsidR="004F714D" w:rsidRDefault="004F714D" w:rsidP="004F714D">
            <w:pPr>
              <w:pStyle w:val="ITEABodyText"/>
              <w:cnfStyle w:val="000000010000" w:firstRow="0" w:lastRow="0" w:firstColumn="0" w:lastColumn="0" w:oddVBand="0" w:evenVBand="0" w:oddHBand="0" w:evenHBand="1" w:firstRowFirstColumn="0" w:firstRowLastColumn="0" w:lastRowFirstColumn="0" w:lastRowLastColumn="0"/>
            </w:pPr>
            <w:r>
              <w:t>(none)</w:t>
            </w:r>
          </w:p>
        </w:tc>
      </w:tr>
      <w:tr w:rsidR="004F714D" w14:paraId="4A4BD267" w14:textId="77777777" w:rsidTr="004F714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2F430F2" w14:textId="77777777" w:rsidR="004F714D" w:rsidRDefault="004F714D" w:rsidP="004F714D">
            <w:pPr>
              <w:pStyle w:val="ITEABodyText"/>
            </w:pPr>
            <w:r w:rsidRPr="00A376AD">
              <w:t>Non-functional (optional)</w:t>
            </w:r>
          </w:p>
        </w:tc>
        <w:tc>
          <w:tcPr>
            <w:tcW w:w="7085" w:type="dxa"/>
          </w:tcPr>
          <w:p w14:paraId="0D066B37" w14:textId="18D484C0" w:rsidR="004F714D" w:rsidRDefault="004F714D" w:rsidP="004F714D">
            <w:pPr>
              <w:pStyle w:val="ITEABodyText"/>
              <w:cnfStyle w:val="000000100000" w:firstRow="0" w:lastRow="0" w:firstColumn="0" w:lastColumn="0" w:oddVBand="0" w:evenVBand="0" w:oddHBand="1" w:evenHBand="0" w:firstRowFirstColumn="0" w:firstRowLastColumn="0" w:lastRowFirstColumn="0" w:lastRowLastColumn="0"/>
            </w:pPr>
            <w:r>
              <w:t>Process view can be important (to take into account industrial constraints, validations steps etc.)</w:t>
            </w:r>
          </w:p>
        </w:tc>
      </w:tr>
      <w:tr w:rsidR="004F714D" w14:paraId="26B2DB29" w14:textId="77777777" w:rsidTr="004F714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9D3A6D0" w14:textId="77777777" w:rsidR="004F714D" w:rsidRDefault="004F714D" w:rsidP="004F714D">
            <w:pPr>
              <w:pStyle w:val="ITEABodyText"/>
            </w:pPr>
            <w:r w:rsidRPr="00A376AD">
              <w:t>Issues</w:t>
            </w:r>
          </w:p>
        </w:tc>
        <w:tc>
          <w:tcPr>
            <w:tcW w:w="7085" w:type="dxa"/>
          </w:tcPr>
          <w:p w14:paraId="27B35AE5" w14:textId="050CA8FA" w:rsidR="004F714D" w:rsidRDefault="004F714D" w:rsidP="004F714D">
            <w:pPr>
              <w:pStyle w:val="ITEABodyText"/>
              <w:cnfStyle w:val="000000010000" w:firstRow="0" w:lastRow="0" w:firstColumn="0" w:lastColumn="0" w:oddVBand="0" w:evenVBand="0" w:oddHBand="0" w:evenHBand="1" w:firstRowFirstColumn="0" w:firstRowLastColumn="0" w:lastRowFirstColumn="0" w:lastRowLastColumn="0"/>
            </w:pPr>
            <w:r>
              <w:t>Integration of semantic parsers within requirement authoring environment should be strongly reactive to enable quick user appropriation and self-adaptation to Model writer semantic capacities.</w:t>
            </w:r>
          </w:p>
        </w:tc>
      </w:tr>
    </w:tbl>
    <w:p w14:paraId="57366D6B" w14:textId="6B8D94A6" w:rsidR="001A7635" w:rsidRDefault="001A7635">
      <w:pPr>
        <w:spacing w:after="200" w:line="276" w:lineRule="auto"/>
        <w:rPr>
          <w:rFonts w:eastAsiaTheme="majorEastAsia" w:cs="Arial"/>
          <w:b/>
          <w:bCs/>
          <w:color w:val="7F7F7F" w:themeColor="text1" w:themeTint="80"/>
          <w:sz w:val="24"/>
        </w:rPr>
      </w:pPr>
    </w:p>
    <w:p w14:paraId="28A008F5" w14:textId="77777777" w:rsidR="0068257D" w:rsidRDefault="009C114E" w:rsidP="00034500">
      <w:pPr>
        <w:pStyle w:val="ITEAHeading2"/>
      </w:pPr>
      <w:bookmarkStart w:id="24" w:name="_Toc417317806"/>
      <w:r>
        <w:t>UC-TR-05 Synchronous Business Process Design with Use Cases</w:t>
      </w:r>
      <w:bookmarkEnd w:id="24"/>
    </w:p>
    <w:p w14:paraId="09B7B26F" w14:textId="77777777" w:rsidR="0068257D" w:rsidRDefault="0068257D" w:rsidP="0068257D">
      <w:pPr>
        <w:pStyle w:val="ITEABodyText"/>
      </w:pPr>
      <w:r w:rsidRPr="00910DC6">
        <w:t>Business processes can be described with diagrams, e.g. BPMN diagrams, or as text. Use cases are a text-based notation. They are semiformal: a business process is expressed as a sequence of steps and each step is presented in a natural language. We aim to synchronize diagram-based and text-based notations and provide required tool.</w:t>
      </w:r>
      <w:r>
        <w:t xml:space="preserve"> </w:t>
      </w:r>
    </w:p>
    <w:p w14:paraId="29020CF5" w14:textId="77777777" w:rsidR="0068257D" w:rsidRDefault="0068257D" w:rsidP="0068257D">
      <w:pPr>
        <w:pStyle w:val="ITEABodyText"/>
      </w:pPr>
    </w:p>
    <w:tbl>
      <w:tblPr>
        <w:tblStyle w:val="MediumShading1-Accent2"/>
        <w:tblW w:w="0" w:type="auto"/>
        <w:tblLook w:val="04A0" w:firstRow="1" w:lastRow="0" w:firstColumn="1" w:lastColumn="0" w:noHBand="0" w:noVBand="1"/>
      </w:tblPr>
      <w:tblGrid>
        <w:gridCol w:w="1985"/>
        <w:gridCol w:w="7085"/>
      </w:tblGrid>
      <w:tr w:rsidR="0068257D" w14:paraId="6ECE0CA6" w14:textId="77777777" w:rsidTr="0047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9A7EE09" w14:textId="401537B0" w:rsidR="0068257D" w:rsidRDefault="0068257D" w:rsidP="0068257D">
            <w:pPr>
              <w:pStyle w:val="ITEABodyText"/>
            </w:pPr>
            <w:r>
              <w:t>UC-TR-05</w:t>
            </w:r>
          </w:p>
        </w:tc>
        <w:tc>
          <w:tcPr>
            <w:tcW w:w="7085" w:type="dxa"/>
          </w:tcPr>
          <w:p w14:paraId="4A63B971" w14:textId="4C1B3F5F" w:rsidR="0068257D" w:rsidRDefault="0068257D" w:rsidP="0068257D">
            <w:pPr>
              <w:pStyle w:val="ITEABodyText"/>
              <w:cnfStyle w:val="100000000000" w:firstRow="1" w:lastRow="0" w:firstColumn="0" w:lastColumn="0" w:oddVBand="0" w:evenVBand="0" w:oddHBand="0" w:evenHBand="0" w:firstRowFirstColumn="0" w:firstRowLastColumn="0" w:lastRowFirstColumn="0" w:lastRowLastColumn="0"/>
            </w:pPr>
            <w:r w:rsidRPr="00910DC6">
              <w:t xml:space="preserve">Synchronous Business Process Design with Use Cases  </w:t>
            </w:r>
          </w:p>
        </w:tc>
      </w:tr>
      <w:tr w:rsidR="0068257D" w14:paraId="6B35E8F1"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1C82C05" w14:textId="77777777" w:rsidR="0068257D" w:rsidRDefault="0068257D" w:rsidP="0068257D">
            <w:pPr>
              <w:pStyle w:val="ITEABodyText"/>
            </w:pPr>
            <w:r w:rsidRPr="00A376AD">
              <w:t>Versioning Info</w:t>
            </w:r>
          </w:p>
        </w:tc>
        <w:tc>
          <w:tcPr>
            <w:tcW w:w="7085" w:type="dxa"/>
          </w:tcPr>
          <w:p w14:paraId="274DB56D" w14:textId="11DDD8CC"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rPr>
                <w:color w:val="000000"/>
              </w:rPr>
              <w:t>V1.0.0 dated 17-May-2013</w:t>
            </w:r>
          </w:p>
        </w:tc>
      </w:tr>
      <w:tr w:rsidR="0068257D" w14:paraId="76A53763"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E36574C" w14:textId="77777777" w:rsidR="0068257D" w:rsidRDefault="0068257D" w:rsidP="0068257D">
            <w:pPr>
              <w:pStyle w:val="ITEABodyText"/>
            </w:pPr>
            <w:r w:rsidRPr="00A376AD">
              <w:t>Description</w:t>
            </w:r>
          </w:p>
        </w:tc>
        <w:tc>
          <w:tcPr>
            <w:tcW w:w="7085" w:type="dxa"/>
          </w:tcPr>
          <w:p w14:paraId="313C7019" w14:textId="5E4CCED3"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 xml:space="preserve">Show that the ModelWriter’s </w:t>
            </w:r>
            <w:r>
              <w:rPr>
                <w:color w:val="000000"/>
              </w:rPr>
              <w:t xml:space="preserve">semantic parser </w:t>
            </w:r>
            <w:r w:rsidRPr="00910DC6">
              <w:rPr>
                <w:color w:val="000000"/>
              </w:rPr>
              <w:t xml:space="preserve">can </w:t>
            </w:r>
            <w:r>
              <w:rPr>
                <w:color w:val="000000"/>
              </w:rPr>
              <w:t>extract required elements (e.g. activities, actors etc.) for business process model from use cases to generate automatic design documentation. Also ModelWriter’s mechanism for transforming model-to-text can be applied in this case study to generate formally specified use case documents from business process models.</w:t>
            </w:r>
          </w:p>
        </w:tc>
      </w:tr>
      <w:tr w:rsidR="0068257D" w14:paraId="6F22B8C2"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B4AB5AB" w14:textId="77777777" w:rsidR="0068257D" w:rsidRDefault="0068257D" w:rsidP="0068257D">
            <w:pPr>
              <w:pStyle w:val="ITEABodyText"/>
            </w:pPr>
            <w:r w:rsidRPr="00A376AD">
              <w:t>Actors</w:t>
            </w:r>
          </w:p>
        </w:tc>
        <w:tc>
          <w:tcPr>
            <w:tcW w:w="7085" w:type="dxa"/>
          </w:tcPr>
          <w:p w14:paraId="3C283FC2" w14:textId="08A57978"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t xml:space="preserve">System Analyst, SW designer and </w:t>
            </w:r>
            <w:r w:rsidRPr="00910DC6">
              <w:rPr>
                <w:color w:val="000000"/>
              </w:rPr>
              <w:t>developer</w:t>
            </w:r>
          </w:p>
        </w:tc>
      </w:tr>
      <w:tr w:rsidR="0068257D" w14:paraId="2AF256A7"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216EF07" w14:textId="77777777" w:rsidR="0068257D" w:rsidRDefault="0068257D" w:rsidP="0068257D">
            <w:pPr>
              <w:pStyle w:val="ITEABodyText"/>
            </w:pPr>
            <w:r w:rsidRPr="00A376AD">
              <w:t>Assumptions</w:t>
            </w:r>
          </w:p>
        </w:tc>
        <w:tc>
          <w:tcPr>
            <w:tcW w:w="7085" w:type="dxa"/>
          </w:tcPr>
          <w:p w14:paraId="7EDE2304" w14:textId="3F366F4A"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t>Ontological based transformation from model-to-text and vice versa.</w:t>
            </w:r>
          </w:p>
        </w:tc>
      </w:tr>
      <w:tr w:rsidR="0068257D" w14:paraId="452FB7FD"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DF3046F" w14:textId="77777777" w:rsidR="0068257D" w:rsidRDefault="0068257D" w:rsidP="0068257D">
            <w:pPr>
              <w:pStyle w:val="ITEABodyText"/>
            </w:pPr>
            <w:r w:rsidRPr="00A376AD">
              <w:t>Steps</w:t>
            </w:r>
          </w:p>
        </w:tc>
        <w:tc>
          <w:tcPr>
            <w:tcW w:w="7085" w:type="dxa"/>
          </w:tcPr>
          <w:p w14:paraId="33B1C06C" w14:textId="20BB1DF2"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t>This</w:t>
            </w:r>
            <w:r w:rsidRPr="00910DC6">
              <w:t xml:space="preserve"> case</w:t>
            </w:r>
            <w:r>
              <w:t xml:space="preserve"> study</w:t>
            </w:r>
            <w:r w:rsidRPr="00910DC6">
              <w:t xml:space="preserve"> will </w:t>
            </w:r>
            <w:r>
              <w:t>show that use case documents can be converted to related business process models and vice versa.</w:t>
            </w:r>
          </w:p>
        </w:tc>
      </w:tr>
      <w:tr w:rsidR="0068257D" w14:paraId="33E492BE"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2B24D0F" w14:textId="77777777" w:rsidR="0068257D" w:rsidRDefault="0068257D" w:rsidP="0068257D">
            <w:pPr>
              <w:pStyle w:val="ITEABodyText"/>
            </w:pPr>
            <w:r w:rsidRPr="00A376AD">
              <w:t>Variations (optional)</w:t>
            </w:r>
          </w:p>
        </w:tc>
        <w:tc>
          <w:tcPr>
            <w:tcW w:w="7085" w:type="dxa"/>
          </w:tcPr>
          <w:p w14:paraId="1D4324B9" w14:textId="3C9A1A37"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(none)</w:t>
            </w:r>
          </w:p>
        </w:tc>
      </w:tr>
      <w:tr w:rsidR="0068257D" w14:paraId="3D40F7E3"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DE4C14" w14:textId="77777777" w:rsidR="0068257D" w:rsidRDefault="0068257D" w:rsidP="0068257D">
            <w:pPr>
              <w:pStyle w:val="ITEABodyText"/>
            </w:pPr>
            <w:r w:rsidRPr="00A376AD">
              <w:t>Non-functional (optional)</w:t>
            </w:r>
          </w:p>
        </w:tc>
        <w:tc>
          <w:tcPr>
            <w:tcW w:w="7085" w:type="dxa"/>
          </w:tcPr>
          <w:p w14:paraId="051978EE" w14:textId="50DDCC93"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rPr>
                <w:color w:val="000000"/>
              </w:rPr>
              <w:t>(none)</w:t>
            </w:r>
          </w:p>
        </w:tc>
      </w:tr>
      <w:tr w:rsidR="0068257D" w14:paraId="1325AE90"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728680" w14:textId="77777777" w:rsidR="0068257D" w:rsidRDefault="0068257D" w:rsidP="0068257D">
            <w:pPr>
              <w:pStyle w:val="ITEABodyText"/>
            </w:pPr>
            <w:r w:rsidRPr="00A376AD">
              <w:t>Issues</w:t>
            </w:r>
          </w:p>
        </w:tc>
        <w:tc>
          <w:tcPr>
            <w:tcW w:w="7085" w:type="dxa"/>
          </w:tcPr>
          <w:p w14:paraId="449E9778" w14:textId="194D1E24"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Pr>
                <w:color w:val="000000"/>
              </w:rPr>
              <w:t>D</w:t>
            </w:r>
            <w:r w:rsidRPr="00F838AB">
              <w:rPr>
                <w:color w:val="000000"/>
              </w:rPr>
              <w:t>ynamically created actors and actor</w:t>
            </w:r>
            <w:r>
              <w:rPr>
                <w:color w:val="000000"/>
              </w:rPr>
              <w:t xml:space="preserve"> </w:t>
            </w:r>
            <w:r w:rsidRPr="00F838AB">
              <w:rPr>
                <w:color w:val="000000"/>
              </w:rPr>
              <w:t>metamorphosis</w:t>
            </w:r>
          </w:p>
        </w:tc>
      </w:tr>
    </w:tbl>
    <w:p w14:paraId="4EB7E43A" w14:textId="77777777" w:rsidR="0068257D" w:rsidRPr="00910DC6" w:rsidRDefault="0068257D" w:rsidP="0068257D">
      <w:pPr>
        <w:pStyle w:val="ITEABodyText"/>
      </w:pPr>
    </w:p>
    <w:p w14:paraId="385000C9" w14:textId="39437470" w:rsidR="007B4FD8" w:rsidRPr="00034500" w:rsidRDefault="007B4FD8" w:rsidP="0068257D">
      <w:pPr>
        <w:pStyle w:val="ITEABodyText"/>
      </w:pPr>
      <w:r>
        <w:br w:type="page"/>
      </w:r>
    </w:p>
    <w:p w14:paraId="5F4A5AAD" w14:textId="65B3A864" w:rsidR="005A5A65" w:rsidRDefault="005A5A65" w:rsidP="00363658">
      <w:pPr>
        <w:pStyle w:val="ITEAHeading1"/>
        <w:numPr>
          <w:ilvl w:val="0"/>
          <w:numId w:val="0"/>
        </w:numPr>
        <w:ind w:left="454" w:hanging="454"/>
      </w:pPr>
      <w:bookmarkStart w:id="25" w:name="_Toc417317807"/>
      <w:r>
        <w:lastRenderedPageBreak/>
        <w:t>References</w:t>
      </w:r>
      <w:bookmarkEnd w:id="25"/>
    </w:p>
    <w:p w14:paraId="2C1B7873" w14:textId="1B127909" w:rsidR="00BD0F29" w:rsidRDefault="002A5D49" w:rsidP="00921D41">
      <w:pPr>
        <w:pStyle w:val="ITEABodyText"/>
        <w:numPr>
          <w:ilvl w:val="0"/>
          <w:numId w:val="118"/>
        </w:numPr>
        <w:rPr>
          <w:lang w:eastAsia="en-US"/>
        </w:rPr>
      </w:pPr>
      <w:r>
        <w:rPr>
          <w:lang w:eastAsia="en-US"/>
        </w:rPr>
        <w:t>?</w:t>
      </w:r>
    </w:p>
    <w:p w14:paraId="35396887" w14:textId="197BF7F8" w:rsidR="00BD0F29" w:rsidRDefault="00BD0F29" w:rsidP="00897BB3">
      <w:pPr>
        <w:pStyle w:val="ITEAHeading1"/>
        <w:numPr>
          <w:ilvl w:val="0"/>
          <w:numId w:val="0"/>
        </w:numPr>
      </w:pPr>
      <w:bookmarkStart w:id="26" w:name="_Toc417317808"/>
      <w:r>
        <w:lastRenderedPageBreak/>
        <w:t>Appendixes</w:t>
      </w:r>
      <w:bookmarkEnd w:id="26"/>
    </w:p>
    <w:p w14:paraId="47464540" w14:textId="426AA051" w:rsidR="0012145D" w:rsidRDefault="00E81A83" w:rsidP="00A30B7D">
      <w:pPr>
        <w:pStyle w:val="ITEAHeading2"/>
        <w:numPr>
          <w:ilvl w:val="0"/>
          <w:numId w:val="0"/>
        </w:numPr>
        <w:rPr>
          <w:lang w:eastAsia="en-US"/>
        </w:rPr>
      </w:pPr>
      <w:bookmarkStart w:id="27" w:name="_Toc417317809"/>
      <w:r>
        <w:rPr>
          <w:lang w:eastAsia="en-US"/>
        </w:rPr>
        <w:t xml:space="preserve">Appendix </w:t>
      </w:r>
      <w:bookmarkEnd w:id="27"/>
      <w:r w:rsidR="00A30B7D">
        <w:rPr>
          <w:lang w:eastAsia="en-US"/>
        </w:rPr>
        <w:t xml:space="preserve">1 - </w:t>
      </w:r>
      <w:r w:rsidR="00C24366" w:rsidRPr="00A30B7D">
        <w:rPr>
          <w:lang w:eastAsia="en-US"/>
        </w:rPr>
        <w:t>D1.4.2 Corpus for Turkish Use Cases (Public)</w:t>
      </w:r>
    </w:p>
    <w:p w14:paraId="0F952A75" w14:textId="77777777" w:rsidR="00C24366" w:rsidRDefault="00A30B7D" w:rsidP="00C24366">
      <w:pPr>
        <w:pStyle w:val="ITEAHeading2"/>
        <w:numPr>
          <w:ilvl w:val="0"/>
          <w:numId w:val="0"/>
        </w:numPr>
        <w:rPr>
          <w:lang w:eastAsia="en-US"/>
        </w:rPr>
      </w:pPr>
      <w:r>
        <w:rPr>
          <w:lang w:eastAsia="en-US"/>
        </w:rPr>
        <w:t xml:space="preserve">Appendix </w:t>
      </w:r>
      <w:r>
        <w:rPr>
          <w:lang w:eastAsia="en-US"/>
        </w:rPr>
        <w:t>2</w:t>
      </w:r>
      <w:r>
        <w:rPr>
          <w:lang w:eastAsia="en-US"/>
        </w:rPr>
        <w:t xml:space="preserve"> - </w:t>
      </w:r>
      <w:r w:rsidR="00C24366" w:rsidRPr="000533D9">
        <w:rPr>
          <w:lang w:eastAsia="en-US"/>
        </w:rPr>
        <w:t>D1.4.3 Corpus for Turkish Use Cases (Private)</w:t>
      </w:r>
    </w:p>
    <w:p w14:paraId="09B0D1F6" w14:textId="72710157" w:rsidR="00A30B7D" w:rsidRDefault="00A30B7D" w:rsidP="00A30B7D">
      <w:pPr>
        <w:pStyle w:val="ITEAHeading2"/>
        <w:numPr>
          <w:ilvl w:val="0"/>
          <w:numId w:val="0"/>
        </w:numPr>
        <w:rPr>
          <w:lang w:eastAsia="en-US"/>
        </w:rPr>
      </w:pPr>
    </w:p>
    <w:p w14:paraId="2F772AC7" w14:textId="77777777" w:rsidR="00A30B7D" w:rsidRPr="00A30B7D" w:rsidRDefault="00A30B7D" w:rsidP="00A30B7D">
      <w:pPr>
        <w:pStyle w:val="ITEABodyText"/>
        <w:rPr>
          <w:lang w:eastAsia="en-US"/>
        </w:rPr>
      </w:pPr>
    </w:p>
    <w:p w14:paraId="738E69D2" w14:textId="77777777" w:rsidR="0012145D" w:rsidRPr="0012145D" w:rsidRDefault="0012145D" w:rsidP="0012145D">
      <w:pPr>
        <w:pStyle w:val="ITEABodyText"/>
        <w:rPr>
          <w:lang w:eastAsia="en-US"/>
        </w:rPr>
      </w:pPr>
    </w:p>
    <w:sectPr w:rsidR="0012145D" w:rsidRPr="0012145D" w:rsidSect="00857876">
      <w:headerReference w:type="default" r:id="rId13"/>
      <w:footerReference w:type="default" r:id="rId14"/>
      <w:headerReference w:type="first" r:id="rId15"/>
      <w:footerReference w:type="first" r:id="rId1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11CEC" w14:textId="77777777" w:rsidR="00887664" w:rsidRDefault="00887664" w:rsidP="00963638">
      <w:r>
        <w:separator/>
      </w:r>
    </w:p>
    <w:p w14:paraId="52AF4873" w14:textId="77777777" w:rsidR="00887664" w:rsidRDefault="00887664"/>
  </w:endnote>
  <w:endnote w:type="continuationSeparator" w:id="0">
    <w:p w14:paraId="782885DE" w14:textId="77777777" w:rsidR="00887664" w:rsidRDefault="00887664" w:rsidP="00963638">
      <w:r>
        <w:continuationSeparator/>
      </w:r>
    </w:p>
    <w:p w14:paraId="45A49C12" w14:textId="77777777" w:rsidR="00887664" w:rsidRDefault="008876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AFF" w:usb1="C0007843" w:usb2="00000009" w:usb3="00000000" w:csb0="000001FF"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76"/>
      <w:gridCol w:w="7294"/>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9171EA">
            <w:rPr>
              <w:rStyle w:val="PageNumber"/>
              <w:rFonts w:cs="Arial"/>
              <w:noProof/>
              <w:szCs w:val="20"/>
            </w:rPr>
            <w:t>12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9171EA">
            <w:rPr>
              <w:rStyle w:val="PageNumber"/>
              <w:rFonts w:cs="Arial"/>
              <w:b/>
              <w:noProof/>
              <w:szCs w:val="20"/>
            </w:rPr>
            <w:t>12</w:t>
          </w:r>
          <w:r w:rsidRPr="00CF6CCA">
            <w:rPr>
              <w:rStyle w:val="PageNumber"/>
              <w:rFonts w:cs="Arial"/>
              <w:szCs w:val="20"/>
            </w:rPr>
            <w:fldChar w:fldCharType="end"/>
          </w:r>
        </w:p>
      </w:tc>
      <w:tc>
        <w:tcPr>
          <w:tcW w:w="7477" w:type="dxa"/>
          <w:shd w:val="clear" w:color="auto" w:fill="auto"/>
        </w:tcPr>
        <w:p w14:paraId="3D78750D" w14:textId="0C15243D" w:rsidR="00796B92" w:rsidRPr="00CA166C" w:rsidRDefault="00A22FFC" w:rsidP="00F506E9">
          <w:pPr>
            <w:pStyle w:val="Footer"/>
            <w:jc w:val="right"/>
            <w:rPr>
              <w:b/>
            </w:rPr>
          </w:pPr>
          <w:r>
            <w:t>Based on the ITEA 3 FFP Annex</w:t>
          </w:r>
          <w:r w:rsidR="00796B92" w:rsidRPr="00CA166C">
            <w:t xml:space="preserve"> Template v1.0 (</w:t>
          </w:r>
          <w:r w:rsidR="00796B92">
            <w:t>September</w:t>
          </w:r>
          <w:r w:rsidR="00796B92" w:rsidRPr="00CA166C">
            <w:t xml:space="preserve"> 2014)</w:t>
          </w:r>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C460C" w14:textId="77777777" w:rsidR="00887664" w:rsidRDefault="00887664" w:rsidP="00963638">
      <w:r>
        <w:separator/>
      </w:r>
    </w:p>
    <w:p w14:paraId="3718006B" w14:textId="77777777" w:rsidR="00887664" w:rsidRDefault="00887664"/>
  </w:footnote>
  <w:footnote w:type="continuationSeparator" w:id="0">
    <w:p w14:paraId="3715DCC8" w14:textId="77777777" w:rsidR="00887664" w:rsidRDefault="00887664" w:rsidP="00963638">
      <w:r>
        <w:continuationSeparator/>
      </w:r>
    </w:p>
    <w:p w14:paraId="5CC3C311" w14:textId="77777777" w:rsidR="00887664" w:rsidRDefault="008876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9171EA">
          <w:rPr>
            <w:noProof/>
          </w:rPr>
          <w:t>12</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27906589" w:rsidR="00874322" w:rsidRPr="00ED1AF8" w:rsidRDefault="00874322"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sidR="00585C6C">
      <w:rPr>
        <w:rFonts w:eastAsiaTheme="minorHAnsi" w:cstheme="minorBidi"/>
        <w:color w:val="7F7F7F" w:themeColor="text1" w:themeTint="80"/>
        <w:spacing w:val="0"/>
        <w:sz w:val="18"/>
        <w:szCs w:val="18"/>
        <w:lang w:eastAsia="en-US"/>
      </w:rPr>
      <w:t xml:space="preserve"> reference: D1.4.1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585C6C" w:rsidRPr="00585C6C">
      <w:t>Industrial Use Cases for Turkish Consortium</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32D7"/>
    <w:rsid w:val="002B5F84"/>
    <w:rsid w:val="002B6717"/>
    <w:rsid w:val="002B6A4F"/>
    <w:rsid w:val="002C034A"/>
    <w:rsid w:val="002C18E1"/>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559"/>
    <w:rsid w:val="00335A9D"/>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57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38EC"/>
    <w:rsid w:val="00924343"/>
    <w:rsid w:val="00924923"/>
    <w:rsid w:val="009256C5"/>
    <w:rsid w:val="009301B2"/>
    <w:rsid w:val="00932C87"/>
    <w:rsid w:val="009336F1"/>
    <w:rsid w:val="00934A6E"/>
    <w:rsid w:val="00935F86"/>
    <w:rsid w:val="00936D9B"/>
    <w:rsid w:val="00944952"/>
    <w:rsid w:val="00944AB3"/>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B7D"/>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2AD2"/>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678F"/>
    <w:rsid w:val="00DD7305"/>
    <w:rsid w:val="00DD7768"/>
    <w:rsid w:val="00DE02E0"/>
    <w:rsid w:val="00DE229E"/>
    <w:rsid w:val="00DE3128"/>
    <w:rsid w:val="00DE321A"/>
    <w:rsid w:val="00DE3387"/>
    <w:rsid w:val="00DE63A8"/>
    <w:rsid w:val="00DF0150"/>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Requireme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Functional_decomposition"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2E36274A-D65C-4165-A1F5-CE1B090A4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99</TotalTime>
  <Pages>12</Pages>
  <Words>1984</Words>
  <Characters>11313</Characters>
  <Application>Microsoft Office Word</Application>
  <DocSecurity>0</DocSecurity>
  <Lines>94</Lines>
  <Paragraphs>26</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Ferhat Erata</cp:lastModifiedBy>
  <cp:revision>50</cp:revision>
  <cp:lastPrinted>2015-04-20T10:56:00Z</cp:lastPrinted>
  <dcterms:created xsi:type="dcterms:W3CDTF">2015-04-20T12:55:00Z</dcterms:created>
  <dcterms:modified xsi:type="dcterms:W3CDTF">2015-04-20T15:32:00Z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