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9301B2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</w:rPr>
      </w:pPr>
    </w:p>
    <w:p w14:paraId="3CC8345C" w14:textId="77777777" w:rsidR="005B1378" w:rsidRDefault="005B1378" w:rsidP="00246F8D">
      <w:pPr>
        <w:pStyle w:val="ITEASubTitle"/>
        <w:rPr>
          <w:b/>
          <w:color w:val="00B050"/>
          <w:sz w:val="48"/>
          <w:szCs w:val="48"/>
        </w:rPr>
      </w:pPr>
      <w:r w:rsidRPr="005B1378">
        <w:rPr>
          <w:b/>
          <w:color w:val="00B050"/>
          <w:sz w:val="48"/>
          <w:szCs w:val="48"/>
        </w:rPr>
        <w:t>D1.5.2 User Requirements Document (URD)</w:t>
      </w:r>
    </w:p>
    <w:p w14:paraId="4E17132F" w14:textId="678D7EDE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9301B2" w:rsidRDefault="00BF5F63" w:rsidP="00BF5F63">
      <w:pPr>
        <w:pStyle w:val="NoSpacing"/>
        <w:rPr>
          <w:lang w:val="en-GB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7F33FE0F" w14:textId="77777777" w:rsidR="00BF5F63" w:rsidRPr="009301B2" w:rsidRDefault="00BF5F63" w:rsidP="00CA166C">
      <w:pPr>
        <w:pStyle w:val="ITEABodyText"/>
      </w:pPr>
    </w:p>
    <w:p w14:paraId="08A67D90" w14:textId="77777777" w:rsidR="00BF5F63" w:rsidRPr="009301B2" w:rsidRDefault="00BF5F63" w:rsidP="00CA166C">
      <w:pPr>
        <w:pStyle w:val="ITEABodyText"/>
      </w:pPr>
    </w:p>
    <w:p w14:paraId="762BB761" w14:textId="77777777" w:rsidR="00BF5F63" w:rsidRPr="009301B2" w:rsidRDefault="00BF5F63" w:rsidP="00CA166C">
      <w:pPr>
        <w:pStyle w:val="ITEABodyText"/>
      </w:pPr>
    </w:p>
    <w:p w14:paraId="0626FBAE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Default="002115D5" w:rsidP="00207651">
      <w:pPr>
        <w:pStyle w:val="ITEABodyText"/>
      </w:pPr>
    </w:p>
    <w:p w14:paraId="56CCFCF8" w14:textId="77777777" w:rsidR="002115D5" w:rsidRDefault="002115D5" w:rsidP="002115D5">
      <w:pPr>
        <w:pStyle w:val="ITEABodyText"/>
      </w:pPr>
    </w:p>
    <w:p w14:paraId="574105EA" w14:textId="77777777" w:rsidR="002115D5" w:rsidRPr="009301B2" w:rsidRDefault="002115D5" w:rsidP="002115D5">
      <w:pPr>
        <w:pStyle w:val="ITEABodyText"/>
      </w:pPr>
      <w:r>
        <w:t>Work Package: WP1</w:t>
      </w:r>
    </w:p>
    <w:p w14:paraId="748CC0CA" w14:textId="6ECEB5C5" w:rsidR="002115D5" w:rsidRPr="009301B2" w:rsidRDefault="002115D5" w:rsidP="002115D5">
      <w:pPr>
        <w:pStyle w:val="ITEABodyText"/>
      </w:pPr>
      <w:r>
        <w:t xml:space="preserve">Task: </w:t>
      </w:r>
      <w:r w:rsidR="005B1378">
        <w:t>T1.5</w:t>
      </w:r>
      <w:r w:rsidRPr="002807D6">
        <w:t xml:space="preserve"> </w:t>
      </w:r>
      <w:r w:rsidR="005B1378">
        <w:t>–</w:t>
      </w:r>
      <w:r w:rsidRPr="002807D6">
        <w:t xml:space="preserve"> </w:t>
      </w:r>
      <w:r w:rsidR="005B1378">
        <w:t>Consolidated User Requirements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140C46BD" w14:textId="7449EC01" w:rsidR="00207651" w:rsidRDefault="007F3880" w:rsidP="00207651">
      <w:pPr>
        <w:pStyle w:val="BodyText"/>
        <w:ind w:left="709"/>
      </w:pPr>
      <w:r>
        <w:t>Ferhat Erata &lt;ferhat</w:t>
      </w:r>
      <w:r w:rsidR="00207651">
        <w:t>@</w:t>
      </w:r>
      <w:r>
        <w:t>unitbilisim</w:t>
      </w:r>
      <w:r w:rsidR="00207651">
        <w:t>.com&gt;</w:t>
      </w:r>
      <w:r w:rsidR="00BA59E7">
        <w:t xml:space="preserve"> (UNIT)</w:t>
      </w:r>
    </w:p>
    <w:p w14:paraId="7EE937D3" w14:textId="77777777" w:rsidR="00DD38FD" w:rsidRDefault="00DD38FD" w:rsidP="00207651">
      <w:pPr>
        <w:pStyle w:val="BodyText"/>
        <w:ind w:left="709"/>
      </w:pPr>
    </w:p>
    <w:p w14:paraId="1875E5A5" w14:textId="77777777" w:rsidR="00207651" w:rsidRPr="009301B2" w:rsidRDefault="00207651" w:rsidP="00207651">
      <w:pPr>
        <w:pStyle w:val="ITEABodyText"/>
      </w:pPr>
    </w:p>
    <w:p w14:paraId="7DF7BAE3" w14:textId="77777777" w:rsidR="00207651" w:rsidRDefault="00207651" w:rsidP="00207651">
      <w:pPr>
        <w:pStyle w:val="BodyText"/>
      </w:pPr>
    </w:p>
    <w:p w14:paraId="068F1C7E" w14:textId="5BC36D2E" w:rsidR="00207651" w:rsidRDefault="00207651" w:rsidP="00207651">
      <w:pPr>
        <w:pStyle w:val="BodyText"/>
      </w:pPr>
      <w:r w:rsidRPr="00B15F69">
        <w:t>Date:</w:t>
      </w:r>
      <w:r>
        <w:t xml:space="preserve"> </w:t>
      </w:r>
      <w:r w:rsidR="00D55D24">
        <w:t>22-Apr-15</w:t>
      </w:r>
    </w:p>
    <w:p w14:paraId="06B5D4DD" w14:textId="35CCDA96" w:rsidR="001351A0" w:rsidRDefault="008B0168" w:rsidP="00207651">
      <w:pPr>
        <w:pStyle w:val="ITEABodyText"/>
      </w:pPr>
      <w:r>
        <w:t>Version:</w:t>
      </w:r>
      <w:r w:rsidR="00951250">
        <w:t xml:space="preserve"> 0.1.0</w:t>
      </w:r>
      <w:bookmarkStart w:id="0" w:name="_GoBack"/>
      <w:bookmarkEnd w:id="0"/>
    </w:p>
    <w:p w14:paraId="74871DBE" w14:textId="77777777" w:rsidR="001351A0" w:rsidRPr="009301B2" w:rsidRDefault="001351A0" w:rsidP="00CA166C">
      <w:pPr>
        <w:pStyle w:val="ITEABodyText"/>
      </w:pP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2CC201F0" w14:textId="77777777" w:rsidR="001351A0" w:rsidRPr="009301B2" w:rsidRDefault="001351A0" w:rsidP="00CA166C">
      <w:pPr>
        <w:pStyle w:val="ITEABodyText"/>
      </w:pPr>
    </w:p>
    <w:p w14:paraId="29D120C4" w14:textId="77777777" w:rsidR="001351A0" w:rsidRPr="009301B2" w:rsidRDefault="001351A0" w:rsidP="00CA166C">
      <w:pPr>
        <w:pStyle w:val="ITEABodyText"/>
      </w:pPr>
    </w:p>
    <w:p w14:paraId="56E2CB1B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7436C4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1" w:name="_Toc397002644"/>
      <w:bookmarkStart w:id="2" w:name="_Toc397002678"/>
      <w:bookmarkStart w:id="3" w:name="_Toc397003061"/>
      <w:bookmarkStart w:id="4" w:name="_Toc397004129"/>
      <w:bookmarkStart w:id="5" w:name="_Toc397005047"/>
      <w:bookmarkStart w:id="6" w:name="_Toc417385329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1"/>
      <w:bookmarkEnd w:id="2"/>
      <w:bookmarkEnd w:id="3"/>
      <w:bookmarkEnd w:id="4"/>
      <w:bookmarkEnd w:id="5"/>
      <w:r w:rsidR="00F2092D">
        <w:rPr>
          <w:lang w:val="en-GB"/>
        </w:rPr>
        <w:t>History</w:t>
      </w:r>
      <w:bookmarkEnd w:id="6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Ferhat Erata</w:t>
            </w:r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244677DB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30-Apr-2015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32595ABC" w14:textId="3FB029C8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&lt;name&gt;</w:t>
            </w:r>
          </w:p>
        </w:tc>
        <w:tc>
          <w:tcPr>
            <w:tcW w:w="893" w:type="pct"/>
          </w:tcPr>
          <w:p w14:paraId="28FAB48B" w14:textId="643FBAB7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&lt;date&gt;</w:t>
            </w:r>
          </w:p>
        </w:tc>
        <w:tc>
          <w:tcPr>
            <w:tcW w:w="2271" w:type="pct"/>
          </w:tcPr>
          <w:p w14:paraId="34ECEE98" w14:textId="54634045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 Release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777777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Pr="00B0025C" w:rsidRDefault="00B0025C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7" w:name="_Toc389043586"/>
      <w:bookmarkStart w:id="8" w:name="_Toc389569496"/>
      <w:bookmarkStart w:id="9" w:name="_Toc396999121"/>
      <w:bookmarkStart w:id="10" w:name="_Toc397002645"/>
      <w:bookmarkStart w:id="11" w:name="_Toc397002679"/>
      <w:bookmarkStart w:id="12" w:name="_Toc397003062"/>
      <w:bookmarkStart w:id="13" w:name="_Toc397004130"/>
      <w:bookmarkStart w:id="14" w:name="_Toc397005048"/>
      <w:r w:rsidRPr="00687E44">
        <w:rPr>
          <w:lang w:val="en-GB"/>
        </w:rPr>
        <w:lastRenderedPageBreak/>
        <w:t>Table of Contents</w:t>
      </w:r>
      <w:bookmarkEnd w:id="7"/>
      <w:bookmarkEnd w:id="8"/>
    </w:p>
    <w:p w14:paraId="54229D1E" w14:textId="77777777" w:rsidR="00513BAC" w:rsidRDefault="0049173E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  <w:r w:rsidR="00513BAC" w:rsidRPr="00EE7643">
        <w:rPr>
          <w:noProof/>
        </w:rPr>
        <w:t>Document History</w:t>
      </w:r>
      <w:r w:rsidR="00513BAC">
        <w:rPr>
          <w:noProof/>
        </w:rPr>
        <w:tab/>
      </w:r>
      <w:r w:rsidR="00513BAC">
        <w:rPr>
          <w:noProof/>
        </w:rPr>
        <w:fldChar w:fldCharType="begin"/>
      </w:r>
      <w:r w:rsidR="00513BAC">
        <w:rPr>
          <w:noProof/>
        </w:rPr>
        <w:instrText xml:space="preserve"> PAGEREF _Toc417385329 \h </w:instrText>
      </w:r>
      <w:r w:rsidR="00513BAC">
        <w:rPr>
          <w:noProof/>
        </w:rPr>
      </w:r>
      <w:r w:rsidR="00513BAC">
        <w:rPr>
          <w:noProof/>
        </w:rPr>
        <w:fldChar w:fldCharType="separate"/>
      </w:r>
      <w:r w:rsidR="00513BAC">
        <w:rPr>
          <w:noProof/>
        </w:rPr>
        <w:t>2</w:t>
      </w:r>
      <w:r w:rsidR="00513BAC">
        <w:rPr>
          <w:noProof/>
        </w:rPr>
        <w:fldChar w:fldCharType="end"/>
      </w:r>
    </w:p>
    <w:p w14:paraId="4EF27777" w14:textId="77777777" w:rsidR="00513BAC" w:rsidRDefault="00513BAC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_Toc417385330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DDFBD4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1.1. Role of the deliverable</w:t>
      </w:r>
      <w:r>
        <w:tab/>
      </w:r>
      <w:r>
        <w:fldChar w:fldCharType="begin"/>
      </w:r>
      <w:r>
        <w:instrText xml:space="preserve"> PAGEREF _Toc417385331 \h </w:instrText>
      </w:r>
      <w:r>
        <w:fldChar w:fldCharType="separate"/>
      </w:r>
      <w:r>
        <w:t>4</w:t>
      </w:r>
      <w:r>
        <w:fldChar w:fldCharType="end"/>
      </w:r>
    </w:p>
    <w:p w14:paraId="4D12C78F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1.2. The List of Use Cases</w:t>
      </w:r>
      <w:r>
        <w:tab/>
      </w:r>
      <w:r>
        <w:fldChar w:fldCharType="begin"/>
      </w:r>
      <w:r>
        <w:instrText xml:space="preserve"> PAGEREF _Toc417385332 \h </w:instrText>
      </w:r>
      <w:r>
        <w:fldChar w:fldCharType="separate"/>
      </w:r>
      <w:r>
        <w:t>4</w:t>
      </w:r>
      <w:r>
        <w:fldChar w:fldCharType="end"/>
      </w:r>
    </w:p>
    <w:p w14:paraId="647EA718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1.3. Structure of the document</w:t>
      </w:r>
      <w:r>
        <w:tab/>
      </w:r>
      <w:r>
        <w:fldChar w:fldCharType="begin"/>
      </w:r>
      <w:r>
        <w:instrText xml:space="preserve"> PAGEREF _Toc417385333 \h </w:instrText>
      </w:r>
      <w:r>
        <w:fldChar w:fldCharType="separate"/>
      </w:r>
      <w:r>
        <w:t>5</w:t>
      </w:r>
      <w:r>
        <w:fldChar w:fldCharType="end"/>
      </w:r>
    </w:p>
    <w:p w14:paraId="69DD1E01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1.4. Terms, abbreviations and definitions</w:t>
      </w:r>
      <w:r>
        <w:tab/>
      </w:r>
      <w:r>
        <w:fldChar w:fldCharType="begin"/>
      </w:r>
      <w:r>
        <w:instrText xml:space="preserve"> PAGEREF _Toc417385334 \h </w:instrText>
      </w:r>
      <w:r>
        <w:fldChar w:fldCharType="separate"/>
      </w:r>
      <w:r>
        <w:t>5</w:t>
      </w:r>
      <w:r>
        <w:fldChar w:fldCharType="end"/>
      </w:r>
    </w:p>
    <w:p w14:paraId="62D507D8" w14:textId="77777777" w:rsidR="00513BAC" w:rsidRDefault="00513BAC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2. User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_Toc417385335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9AD07F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rPr>
          <w:lang w:eastAsia="en-US"/>
        </w:rPr>
        <w:t>2.1. REQ-URD-42</w:t>
      </w:r>
      <w:r>
        <w:tab/>
      </w:r>
      <w:r>
        <w:fldChar w:fldCharType="begin"/>
      </w:r>
      <w:r>
        <w:instrText xml:space="preserve"> PAGEREF _Toc417385336 \h </w:instrText>
      </w:r>
      <w:r>
        <w:fldChar w:fldCharType="separate"/>
      </w:r>
      <w:r>
        <w:t>6</w:t>
      </w:r>
      <w:r>
        <w:fldChar w:fldCharType="end"/>
      </w:r>
    </w:p>
    <w:p w14:paraId="4B3D689C" w14:textId="77777777" w:rsidR="00513BAC" w:rsidRDefault="00513BAC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_Toc417385337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E305A9" w14:textId="77777777" w:rsidR="00513BAC" w:rsidRDefault="00513BAC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Appendixes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_Toc417385338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5CE7D4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rPr>
          <w:lang w:eastAsia="en-US"/>
        </w:rPr>
        <w:t>Appendix 1 - D1.4.2 Corpus for Turkish Use Cases (Public)</w:t>
      </w:r>
      <w:r>
        <w:tab/>
      </w:r>
      <w:r>
        <w:fldChar w:fldCharType="begin"/>
      </w:r>
      <w:r>
        <w:instrText xml:space="preserve"> PAGEREF _Toc417385339 \h </w:instrText>
      </w:r>
      <w:r>
        <w:fldChar w:fldCharType="separate"/>
      </w:r>
      <w:r>
        <w:t>8</w:t>
      </w:r>
      <w:r>
        <w:fldChar w:fldCharType="end"/>
      </w:r>
    </w:p>
    <w:p w14:paraId="5C369C23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rPr>
          <w:lang w:eastAsia="en-US"/>
        </w:rPr>
        <w:t>Appendix 2 - D1.4.3 Corpus for Turkish Use Cases (Private)</w:t>
      </w:r>
      <w:r>
        <w:tab/>
      </w:r>
      <w:r>
        <w:fldChar w:fldCharType="begin"/>
      </w:r>
      <w:r>
        <w:instrText xml:space="preserve"> PAGEREF _Toc417385340 \h </w:instrText>
      </w:r>
      <w:r>
        <w:fldChar w:fldCharType="separate"/>
      </w:r>
      <w:r>
        <w:t>8</w:t>
      </w:r>
      <w:r>
        <w:fldChar w:fldCharType="end"/>
      </w:r>
    </w:p>
    <w:p w14:paraId="7238C7B8" w14:textId="3EB2552A" w:rsidR="00973958" w:rsidRDefault="0049173E" w:rsidP="00781966">
      <w:pPr>
        <w:pStyle w:val="ITEAHeading1"/>
      </w:pPr>
      <w:r w:rsidRPr="009301B2">
        <w:lastRenderedPageBreak/>
        <w:fldChar w:fldCharType="end"/>
      </w:r>
      <w:bookmarkStart w:id="15" w:name="_Toc417385330"/>
      <w:bookmarkEnd w:id="9"/>
      <w:bookmarkEnd w:id="10"/>
      <w:bookmarkEnd w:id="11"/>
      <w:bookmarkEnd w:id="12"/>
      <w:bookmarkEnd w:id="13"/>
      <w:bookmarkEnd w:id="14"/>
      <w:r w:rsidR="00973958">
        <w:t>Introduction</w:t>
      </w:r>
      <w:bookmarkEnd w:id="15"/>
    </w:p>
    <w:p w14:paraId="5A79F649" w14:textId="1509901A" w:rsidR="00973958" w:rsidRDefault="00973958" w:rsidP="009D76D9">
      <w:pPr>
        <w:pStyle w:val="ITEAHeading2"/>
      </w:pPr>
      <w:bookmarkStart w:id="16" w:name="_Toc417385331"/>
      <w:r w:rsidRPr="00973958">
        <w:t>Role of the deliverable</w:t>
      </w:r>
      <w:bookmarkEnd w:id="16"/>
    </w:p>
    <w:p w14:paraId="0E9C9396" w14:textId="1316D992" w:rsidR="009D76D9" w:rsidRDefault="006065AB" w:rsidP="009D76D9">
      <w:pPr>
        <w:pStyle w:val="ITEABodyText"/>
      </w:pPr>
      <w:r w:rsidRPr="006065AB">
        <w:t>This document provides the list of higher level requirements for the ModelWriter project.</w:t>
      </w:r>
      <w:r>
        <w:t xml:space="preserve"> </w:t>
      </w:r>
      <w:r w:rsidR="00F52025">
        <w:t>The main objective of this deliverable is t</w:t>
      </w:r>
      <w:r w:rsidR="00F52025" w:rsidRPr="00F52025">
        <w:t>o formalize and prioritize User Requirements (incl. commercial requirements) on ModelWriter platform.</w:t>
      </w:r>
      <w:r w:rsidR="00F52025">
        <w:t xml:space="preserve"> </w:t>
      </w:r>
      <w:r w:rsidR="009D76D9" w:rsidRPr="009D76D9">
        <w:t>This document is the first version of the</w:t>
      </w:r>
      <w:r w:rsidR="00F52025">
        <w:t xml:space="preserve"> user</w:t>
      </w:r>
      <w:r w:rsidR="009D76D9" w:rsidRPr="009D76D9">
        <w:t xml:space="preserve"> </w:t>
      </w:r>
      <w:r w:rsidR="00F52025">
        <w:t>requirements</w:t>
      </w:r>
      <w:r w:rsidR="009D76D9" w:rsidRPr="009D76D9">
        <w:t xml:space="preserve"> </w:t>
      </w:r>
      <w:r w:rsidR="00F52025">
        <w:t>collected</w:t>
      </w:r>
      <w:r w:rsidR="009D76D9" w:rsidRPr="009D76D9">
        <w:t xml:space="preserve"> </w:t>
      </w:r>
      <w:r w:rsidR="00F52025">
        <w:t>from</w:t>
      </w:r>
      <w:r w:rsidR="009D76D9" w:rsidRPr="009D76D9">
        <w:t xml:space="preserve"> </w:t>
      </w:r>
      <w:r w:rsidR="00F52025">
        <w:t>industrial partners</w:t>
      </w:r>
      <w:r w:rsidR="009D76D9" w:rsidRPr="009D76D9">
        <w:t>. It may be up-dated depending on the further details and requirements we get from our industrial use case providers.</w:t>
      </w:r>
      <w:r w:rsidR="00F52025">
        <w:t xml:space="preserve"> </w:t>
      </w:r>
    </w:p>
    <w:p w14:paraId="00042DD3" w14:textId="77777777" w:rsidR="00F52025" w:rsidRDefault="00F52025" w:rsidP="009D76D9">
      <w:pPr>
        <w:pStyle w:val="ITEABodyText"/>
      </w:pPr>
    </w:p>
    <w:p w14:paraId="6DAEA1D5" w14:textId="3AF8990A" w:rsidR="00F52025" w:rsidRDefault="00F52025" w:rsidP="009D76D9">
      <w:pPr>
        <w:pStyle w:val="ITEABodyText"/>
      </w:pPr>
      <w:r>
        <w:t>The</w:t>
      </w:r>
      <w:r w:rsidRPr="003872FD">
        <w:t xml:space="preserve"> </w:t>
      </w:r>
      <w:r w:rsidRPr="00E873FA">
        <w:rPr>
          <w:b/>
        </w:rPr>
        <w:t>User Requirements Document</w:t>
      </w:r>
      <w:r w:rsidRPr="003872FD">
        <w:t xml:space="preserve"> (URD) (D1.</w:t>
      </w:r>
      <w:r>
        <w:t>5</w:t>
      </w:r>
      <w:r w:rsidRPr="003872FD">
        <w:t>.</w:t>
      </w:r>
      <w:r>
        <w:t>2</w:t>
      </w:r>
      <w:r w:rsidRPr="003872FD">
        <w:t xml:space="preserve">) </w:t>
      </w:r>
      <w:r>
        <w:t>is automatically</w:t>
      </w:r>
      <w:r w:rsidRPr="003872FD">
        <w:t xml:space="preserve"> compiled from </w:t>
      </w:r>
      <w:r>
        <w:t>the issue list of the public</w:t>
      </w:r>
      <w:r w:rsidR="000C4142">
        <w:t xml:space="preserve"> “R</w:t>
      </w:r>
      <w:r>
        <w:t>equirement</w:t>
      </w:r>
      <w:r w:rsidR="000C4142">
        <w:t>s”</w:t>
      </w:r>
      <w:r>
        <w:t xml:space="preserve"> repository of ModelWriter’s GitHub organization</w:t>
      </w:r>
      <w:r w:rsidR="00CF09F5">
        <w:rPr>
          <w:rStyle w:val="FootnoteReference"/>
        </w:rPr>
        <w:footnoteReference w:id="1"/>
      </w:r>
      <w:r>
        <w:t xml:space="preserve">. The information about confirmed requirements and the prioritization of the requirements are programmatically gathered from </w:t>
      </w:r>
      <w:r w:rsidR="000C4142">
        <w:t>the public ‘waffle’ scrum board of the “Requirements”</w:t>
      </w:r>
      <w:r w:rsidR="00CF09F5">
        <w:t xml:space="preserve"> r</w:t>
      </w:r>
      <w:r w:rsidR="000C4142">
        <w:t>epository</w:t>
      </w:r>
      <w:r w:rsidR="00CF09F5">
        <w:rPr>
          <w:rStyle w:val="FootnoteReference"/>
        </w:rPr>
        <w:footnoteReference w:id="2"/>
      </w:r>
      <w:r w:rsidR="000C4142">
        <w:t>.</w:t>
      </w:r>
    </w:p>
    <w:p w14:paraId="3A12F222" w14:textId="03DFC797" w:rsidR="001F358B" w:rsidRDefault="001F358B" w:rsidP="001F358B">
      <w:pPr>
        <w:pStyle w:val="ITEAHeading2"/>
      </w:pPr>
      <w:bookmarkStart w:id="17" w:name="_Toc417385332"/>
      <w:r>
        <w:t>The List of Use Cases</w:t>
      </w:r>
      <w:bookmarkEnd w:id="17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1F358B" w14:paraId="2392CCBB" w14:textId="77777777" w:rsidTr="008E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46B3815A" w14:textId="77777777" w:rsidR="001F358B" w:rsidRDefault="001F358B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14:paraId="6F762C6A" w14:textId="77777777" w:rsidR="001F358B" w:rsidRDefault="001F358B" w:rsidP="008E0F26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1F358B" w14:paraId="34C6FE62" w14:textId="77777777" w:rsidTr="008E0F2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51C4DCE7" w14:textId="77777777" w:rsidR="001F358B" w:rsidRDefault="001F358B" w:rsidP="008E0F26">
            <w:pPr>
              <w:pStyle w:val="ITEABodyText"/>
            </w:pPr>
            <w:r>
              <w:rPr>
                <w:lang w:eastAsia="en-US"/>
              </w:rPr>
              <w:t>UC-FR-01</w:t>
            </w:r>
          </w:p>
        </w:tc>
        <w:tc>
          <w:tcPr>
            <w:tcW w:w="4218" w:type="pct"/>
          </w:tcPr>
          <w:p w14:paraId="085B61E3" w14:textId="77777777" w:rsidR="001F358B" w:rsidRDefault="001F358B" w:rsidP="008E0F2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Synchronization between Models and Documentation</w:t>
            </w:r>
          </w:p>
        </w:tc>
      </w:tr>
      <w:tr w:rsidR="001F358B" w14:paraId="1B9EC5DC" w14:textId="77777777" w:rsidTr="008E0F2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5119C2ED" w14:textId="77777777" w:rsidR="001F358B" w:rsidRDefault="001F358B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UC-FR-02</w:t>
            </w:r>
          </w:p>
        </w:tc>
        <w:tc>
          <w:tcPr>
            <w:tcW w:w="4218" w:type="pct"/>
          </w:tcPr>
          <w:p w14:paraId="6457E951" w14:textId="77777777" w:rsidR="001F358B" w:rsidRDefault="001F358B" w:rsidP="008E0F2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Synchronization of regulation documentation with a design rule repository</w:t>
            </w:r>
          </w:p>
        </w:tc>
      </w:tr>
      <w:tr w:rsidR="001F358B" w14:paraId="5BB0573E" w14:textId="77777777" w:rsidTr="008E0F2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35193EF2" w14:textId="77777777" w:rsidR="001F358B" w:rsidRDefault="001F358B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UC-FR-03</w:t>
            </w:r>
          </w:p>
        </w:tc>
        <w:tc>
          <w:tcPr>
            <w:tcW w:w="4218" w:type="pct"/>
          </w:tcPr>
          <w:p w14:paraId="2490A255" w14:textId="77777777" w:rsidR="001F358B" w:rsidRDefault="001F358B" w:rsidP="008E0F2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Enterprise Architecture</w:t>
            </w:r>
          </w:p>
        </w:tc>
      </w:tr>
      <w:tr w:rsidR="001F358B" w14:paraId="1EFCAA41" w14:textId="77777777" w:rsidTr="008E0F2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170FC07D" w14:textId="77777777" w:rsidR="001F358B" w:rsidRDefault="001F358B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UC-FR-04</w:t>
            </w:r>
          </w:p>
        </w:tc>
        <w:tc>
          <w:tcPr>
            <w:tcW w:w="4218" w:type="pct"/>
          </w:tcPr>
          <w:p w14:paraId="52584284" w14:textId="77777777" w:rsidR="001F358B" w:rsidRDefault="001F358B" w:rsidP="008E0F2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eastAsia="en-US"/>
              </w:rPr>
              <w:t>Production of a context specific design document</w:t>
            </w:r>
          </w:p>
        </w:tc>
      </w:tr>
      <w:tr w:rsidR="001F358B" w14:paraId="33AC55B3" w14:textId="77777777" w:rsidTr="008E0F2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5E1C5375" w14:textId="77777777" w:rsidR="001F358B" w:rsidRDefault="001F358B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UC-TR-01</w:t>
            </w:r>
          </w:p>
        </w:tc>
        <w:tc>
          <w:tcPr>
            <w:tcW w:w="4218" w:type="pct"/>
          </w:tcPr>
          <w:p w14:paraId="7FBA9328" w14:textId="77777777" w:rsidR="001F358B" w:rsidRDefault="001F358B" w:rsidP="008E0F2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605">
              <w:fldChar w:fldCharType="begin"/>
            </w:r>
            <w:r w:rsidRPr="00B45605">
              <w:instrText xml:space="preserve"> REF _Ref336611763 \h  \* MERGEFORMAT </w:instrText>
            </w:r>
            <w:r w:rsidRPr="00B45605">
              <w:fldChar w:fldCharType="separate"/>
            </w:r>
            <w:r w:rsidRPr="00B45605">
              <w:t>Collaborative production of a proposal for an IPA project</w:t>
            </w:r>
            <w:r w:rsidRPr="00B45605">
              <w:fldChar w:fldCharType="end"/>
            </w:r>
          </w:p>
        </w:tc>
      </w:tr>
      <w:tr w:rsidR="001F358B" w14:paraId="5E7576C5" w14:textId="77777777" w:rsidTr="008E0F2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75608AB7" w14:textId="77777777" w:rsidR="001F358B" w:rsidRDefault="001F358B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UC-TR-02</w:t>
            </w:r>
          </w:p>
        </w:tc>
        <w:tc>
          <w:tcPr>
            <w:tcW w:w="4218" w:type="pct"/>
          </w:tcPr>
          <w:p w14:paraId="13B694C1" w14:textId="77777777" w:rsidR="001F358B" w:rsidRDefault="001F358B" w:rsidP="008E0F2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fldChar w:fldCharType="begin"/>
            </w:r>
            <w:r>
              <w:instrText xml:space="preserve"> REF _Ref336611761 \h  \* MERGEFORMAT </w:instrText>
            </w:r>
            <w:r>
              <w:fldChar w:fldCharType="separate"/>
            </w:r>
            <w:r w:rsidRPr="004B5638">
              <w:t>Production of a proposal in response to an IPA Invitation To Tender</w:t>
            </w:r>
            <w:r>
              <w:fldChar w:fldCharType="end"/>
            </w:r>
          </w:p>
        </w:tc>
      </w:tr>
      <w:tr w:rsidR="001F358B" w14:paraId="5A0B5975" w14:textId="77777777" w:rsidTr="008E0F2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5B5A486B" w14:textId="77777777" w:rsidR="001F358B" w:rsidRDefault="001F358B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UC-TR-03</w:t>
            </w:r>
          </w:p>
        </w:tc>
        <w:tc>
          <w:tcPr>
            <w:tcW w:w="4218" w:type="pct"/>
          </w:tcPr>
          <w:p w14:paraId="31991D72" w14:textId="77777777" w:rsidR="001F358B" w:rsidRDefault="001F358B" w:rsidP="008E0F2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ReqIF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Clafer’s</w:t>
            </w:r>
            <w:proofErr w:type="spellEnd"/>
            <w:r>
              <w:rPr>
                <w:lang w:eastAsia="en-US"/>
              </w:rPr>
              <w:t xml:space="preserve"> (Feature Modeling) documentation</w:t>
            </w:r>
          </w:p>
        </w:tc>
      </w:tr>
      <w:tr w:rsidR="001F358B" w14:paraId="6C679988" w14:textId="77777777" w:rsidTr="008E0F2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0073BC71" w14:textId="77777777" w:rsidR="001F358B" w:rsidRDefault="001F358B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UC-TR-04</w:t>
            </w:r>
          </w:p>
        </w:tc>
        <w:tc>
          <w:tcPr>
            <w:tcW w:w="4218" w:type="pct"/>
          </w:tcPr>
          <w:p w14:paraId="7310F3D8" w14:textId="77777777" w:rsidR="001F358B" w:rsidRDefault="001F358B" w:rsidP="008E0F2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 Engineering for System Modelling (UC-TR-04)</w:t>
            </w:r>
          </w:p>
        </w:tc>
      </w:tr>
      <w:tr w:rsidR="001F358B" w14:paraId="38C01409" w14:textId="77777777" w:rsidTr="008E0F2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5D79E9B8" w14:textId="77777777" w:rsidR="001F358B" w:rsidRDefault="001F358B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UC-TR-05</w:t>
            </w:r>
          </w:p>
        </w:tc>
        <w:tc>
          <w:tcPr>
            <w:tcW w:w="4218" w:type="pct"/>
          </w:tcPr>
          <w:p w14:paraId="290826AA" w14:textId="77777777" w:rsidR="001F358B" w:rsidRDefault="001F358B" w:rsidP="008E0F2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Synchronous Business Process Design with Use Cases (UC-TR-05)</w:t>
            </w:r>
          </w:p>
        </w:tc>
      </w:tr>
      <w:tr w:rsidR="001F358B" w14:paraId="1453B6E4" w14:textId="77777777" w:rsidTr="008E0F2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3BCD73AA" w14:textId="77777777" w:rsidR="001F358B" w:rsidRDefault="001F358B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UC-BE-01</w:t>
            </w:r>
          </w:p>
        </w:tc>
        <w:tc>
          <w:tcPr>
            <w:tcW w:w="4218" w:type="pct"/>
          </w:tcPr>
          <w:p w14:paraId="53DB04CB" w14:textId="77777777" w:rsidR="001F358B" w:rsidRDefault="001F358B" w:rsidP="008E0F2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IT</w:t>
            </w:r>
          </w:p>
        </w:tc>
      </w:tr>
      <w:tr w:rsidR="001F358B" w14:paraId="2CB3C43B" w14:textId="77777777" w:rsidTr="008E0F2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A9C05D1" w14:textId="77777777" w:rsidR="001F358B" w:rsidRDefault="001F358B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UC-BE-02</w:t>
            </w:r>
          </w:p>
        </w:tc>
        <w:tc>
          <w:tcPr>
            <w:tcW w:w="4218" w:type="pct"/>
          </w:tcPr>
          <w:p w14:paraId="7E981D94" w14:textId="77777777" w:rsidR="001F358B" w:rsidRDefault="001F358B" w:rsidP="008E0F2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Automated Test Generation</w:t>
            </w:r>
          </w:p>
        </w:tc>
      </w:tr>
    </w:tbl>
    <w:p w14:paraId="6E13DC69" w14:textId="77777777" w:rsidR="001F358B" w:rsidRDefault="001F358B" w:rsidP="001F358B">
      <w:pPr>
        <w:pStyle w:val="ITEABodyText"/>
      </w:pPr>
    </w:p>
    <w:p w14:paraId="077BE2E1" w14:textId="77777777" w:rsidR="001F358B" w:rsidRPr="001F358B" w:rsidRDefault="001F358B" w:rsidP="001F358B">
      <w:pPr>
        <w:pStyle w:val="ITEABodyText"/>
      </w:pPr>
    </w:p>
    <w:p w14:paraId="5B50479D" w14:textId="4E6B32C9" w:rsidR="00E4185F" w:rsidRDefault="00E4185F" w:rsidP="009D76D9">
      <w:pPr>
        <w:pStyle w:val="ITEAHeading2"/>
      </w:pPr>
      <w:bookmarkStart w:id="18" w:name="_Toc417385333"/>
      <w:r>
        <w:lastRenderedPageBreak/>
        <w:t>Conventions</w:t>
      </w:r>
    </w:p>
    <w:p w14:paraId="7A61D940" w14:textId="48AEE4F0" w:rsidR="00C50B34" w:rsidRDefault="00C50B34" w:rsidP="00C50B34">
      <w:pPr>
        <w:pStyle w:val="ITEABodyText"/>
      </w:pPr>
      <w:r>
        <w:t>The requirements are prefixed by “R</w:t>
      </w:r>
      <w:r>
        <w:t>EQ-UR-xxx</w:t>
      </w:r>
      <w:r>
        <w:t>”, and are written in a roman typeface, where “R</w:t>
      </w:r>
      <w:r>
        <w:t xml:space="preserve">EQ” </w:t>
      </w:r>
      <w:r>
        <w:t>stands for “Requirement”, “</w:t>
      </w:r>
      <w:r>
        <w:t>UR</w:t>
      </w:r>
      <w:r>
        <w:t>”</w:t>
      </w:r>
      <w:r>
        <w:t xml:space="preserve"> indicates “User Requirements” </w:t>
      </w:r>
      <w:r>
        <w:t>and</w:t>
      </w:r>
      <w:r>
        <w:t xml:space="preserve"> “xxx</w:t>
      </w:r>
      <w:r>
        <w:t>”</w:t>
      </w:r>
      <w:r>
        <w:t xml:space="preserve"> is the positive integer identifier of the requirement. You can add this id (xxx) which is unique entire ‘requirements’ repository, at the end of </w:t>
      </w:r>
      <w:hyperlink r:id="rId11" w:history="1">
        <w:r w:rsidRPr="0003391E">
          <w:rPr>
            <w:rStyle w:val="Hyperlink"/>
          </w:rPr>
          <w:t>https://github.com/ModelWriter/Requirements/issues/</w:t>
        </w:r>
      </w:hyperlink>
      <w:r>
        <w:t xml:space="preserve"> to access the latest version of the</w:t>
      </w:r>
      <w:r w:rsidR="002B08D7">
        <w:t xml:space="preserve"> requirement.</w:t>
      </w:r>
    </w:p>
    <w:p w14:paraId="27D68FF3" w14:textId="1DB4B316" w:rsidR="009D76D9" w:rsidRDefault="009D76D9" w:rsidP="009D76D9">
      <w:pPr>
        <w:pStyle w:val="ITEAHeading2"/>
      </w:pPr>
      <w:r w:rsidRPr="009D76D9">
        <w:t>Structure of the document</w:t>
      </w:r>
      <w:bookmarkEnd w:id="18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53EEED17" w14:textId="481A0DBC" w:rsidR="000F116A" w:rsidRDefault="000F116A" w:rsidP="004E2FC4">
      <w:pPr>
        <w:pStyle w:val="ITEATableBullets"/>
      </w:pPr>
      <w:r>
        <w:t xml:space="preserve">Chapter 2 describes each </w:t>
      </w:r>
      <w:r w:rsidR="00F03108">
        <w:t>requirements.</w:t>
      </w:r>
    </w:p>
    <w:p w14:paraId="56E1C1A9" w14:textId="1525F100" w:rsidR="00880589" w:rsidRDefault="00880589" w:rsidP="00880589">
      <w:pPr>
        <w:pStyle w:val="ITEAHeading2"/>
      </w:pPr>
      <w:bookmarkStart w:id="19" w:name="_Toc417385334"/>
      <w:r w:rsidRPr="00880589">
        <w:t>Terms, abbreviations and definitions</w:t>
      </w:r>
      <w:bookmarkEnd w:id="19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  <w:tr w:rsidR="001D7564" w14:paraId="159D2553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CECC614" w14:textId="7A7353BE" w:rsidR="001D7564" w:rsidRPr="00A86A03" w:rsidRDefault="00F829CE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BPMN</w:t>
            </w:r>
          </w:p>
        </w:tc>
        <w:tc>
          <w:tcPr>
            <w:tcW w:w="7630" w:type="dxa"/>
          </w:tcPr>
          <w:p w14:paraId="1277B666" w14:textId="7FD3375B" w:rsidR="001D7564" w:rsidRDefault="009171EA" w:rsidP="00DF14E8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Business Process Monde &amp; Notation</w:t>
            </w:r>
          </w:p>
        </w:tc>
      </w:tr>
      <w:tr w:rsidR="001D7564" w14:paraId="093F0771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7FE1D75" w14:textId="35608CE5" w:rsidR="001D7564" w:rsidRPr="00A86A03" w:rsidRDefault="00F829CE" w:rsidP="00DF14E8">
            <w:pPr>
              <w:pStyle w:val="ITEABodyTex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ReqIF</w:t>
            </w:r>
            <w:proofErr w:type="spellEnd"/>
          </w:p>
        </w:tc>
        <w:tc>
          <w:tcPr>
            <w:tcW w:w="7630" w:type="dxa"/>
          </w:tcPr>
          <w:p w14:paraId="0ABCD4DE" w14:textId="77777777" w:rsidR="001D7564" w:rsidRDefault="001D7564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D7564" w14:paraId="5FE455A7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9C476D7" w14:textId="540A042F" w:rsidR="001D7564" w:rsidRPr="00A86A03" w:rsidRDefault="00F829CE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RMF</w:t>
            </w:r>
          </w:p>
        </w:tc>
        <w:tc>
          <w:tcPr>
            <w:tcW w:w="7630" w:type="dxa"/>
          </w:tcPr>
          <w:p w14:paraId="01100D8C" w14:textId="77777777" w:rsidR="001D7564" w:rsidRDefault="001D7564" w:rsidP="00DF14E8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D7564" w14:paraId="2C7D08BA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19E4CA4" w14:textId="1F4F547F" w:rsidR="001D7564" w:rsidRPr="00A86A03" w:rsidRDefault="00F829CE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SBVR</w:t>
            </w:r>
          </w:p>
        </w:tc>
        <w:tc>
          <w:tcPr>
            <w:tcW w:w="7630" w:type="dxa"/>
          </w:tcPr>
          <w:p w14:paraId="40EF0419" w14:textId="77777777" w:rsidR="001D7564" w:rsidRDefault="001D7564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829CE" w14:paraId="489A921A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E784C34" w14:textId="6CE3D7BE" w:rsidR="00F829CE" w:rsidRDefault="00F829CE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IPA</w:t>
            </w:r>
          </w:p>
        </w:tc>
        <w:tc>
          <w:tcPr>
            <w:tcW w:w="7630" w:type="dxa"/>
          </w:tcPr>
          <w:p w14:paraId="1810690B" w14:textId="77777777" w:rsidR="00F829CE" w:rsidRDefault="00F829CE" w:rsidP="00DF14E8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7CCD9CA9" w:rsidR="00397912" w:rsidRDefault="00950743" w:rsidP="00781966">
      <w:pPr>
        <w:pStyle w:val="ITEAHeading1"/>
      </w:pPr>
      <w:bookmarkStart w:id="20" w:name="_Toc417385335"/>
      <w:r>
        <w:lastRenderedPageBreak/>
        <w:t>User Requirements</w:t>
      </w:r>
      <w:bookmarkEnd w:id="20"/>
    </w:p>
    <w:p w14:paraId="6EA56B3C" w14:textId="0C2BEEF6" w:rsidR="006065AB" w:rsidRDefault="00AA15BF" w:rsidP="006065AB">
      <w:pPr>
        <w:pStyle w:val="ITEAHeading2"/>
        <w:rPr>
          <w:lang w:eastAsia="en-US"/>
        </w:rPr>
      </w:pPr>
      <w:bookmarkStart w:id="21" w:name="_Toc417385336"/>
      <w:r>
        <w:rPr>
          <w:lang w:eastAsia="en-US"/>
        </w:rPr>
        <w:t>REQ-</w:t>
      </w:r>
      <w:r w:rsidR="002709AE">
        <w:rPr>
          <w:lang w:eastAsia="en-US"/>
        </w:rPr>
        <w:t>UR</w:t>
      </w:r>
      <w:r>
        <w:rPr>
          <w:lang w:eastAsia="en-US"/>
        </w:rPr>
        <w:t>-</w:t>
      </w:r>
      <w:r w:rsidR="006065AB">
        <w:rPr>
          <w:lang w:eastAsia="en-US"/>
        </w:rPr>
        <w:t>42</w:t>
      </w:r>
      <w:bookmarkEnd w:id="21"/>
    </w:p>
    <w:p w14:paraId="50C63484" w14:textId="2F2A9CC2" w:rsidR="005707E2" w:rsidRDefault="005707E2" w:rsidP="005707E2">
      <w:pPr>
        <w:pStyle w:val="ITEABodyText"/>
        <w:rPr>
          <w:lang w:eastAsia="en-US"/>
        </w:rPr>
      </w:pPr>
      <w:r w:rsidRPr="005707E2">
        <w:rPr>
          <w:lang w:eastAsia="en-US"/>
        </w:rPr>
        <w:t xml:space="preserve">ModelWriter should support at least one Document </w:t>
      </w:r>
      <w:proofErr w:type="spellStart"/>
      <w:r w:rsidRPr="005707E2">
        <w:rPr>
          <w:lang w:eastAsia="en-US"/>
        </w:rPr>
        <w:t>Markup</w:t>
      </w:r>
      <w:proofErr w:type="spellEnd"/>
      <w:r w:rsidRPr="005707E2">
        <w:rPr>
          <w:lang w:eastAsia="en-US"/>
        </w:rPr>
        <w:t xml:space="preserve"> Language and one Lightweight </w:t>
      </w:r>
      <w:proofErr w:type="spellStart"/>
      <w:r w:rsidRPr="005707E2">
        <w:rPr>
          <w:lang w:eastAsia="en-US"/>
        </w:rPr>
        <w:t>Markup</w:t>
      </w:r>
      <w:proofErr w:type="spellEnd"/>
      <w:r w:rsidRPr="005707E2">
        <w:rPr>
          <w:lang w:eastAsia="en-US"/>
        </w:rPr>
        <w:t xml:space="preserve"> Language</w:t>
      </w:r>
    </w:p>
    <w:p w14:paraId="10CC9AB7" w14:textId="77777777" w:rsidR="005707E2" w:rsidRDefault="005707E2" w:rsidP="005707E2">
      <w:pPr>
        <w:pStyle w:val="ITEABodyText"/>
        <w:rPr>
          <w:lang w:eastAsia="en-US"/>
        </w:rPr>
      </w:pPr>
    </w:p>
    <w:p w14:paraId="4C8B4010" w14:textId="15257B9C" w:rsidR="005707E2" w:rsidRDefault="005707E2" w:rsidP="005707E2">
      <w:pPr>
        <w:pStyle w:val="ITEABodyText"/>
        <w:rPr>
          <w:lang w:eastAsia="en-US"/>
        </w:rPr>
      </w:pPr>
      <w:r w:rsidRPr="005F1F8B">
        <w:rPr>
          <w:b/>
          <w:lang w:eastAsia="en-US"/>
        </w:rPr>
        <w:t>Use Cases:</w:t>
      </w:r>
      <w:r>
        <w:rPr>
          <w:lang w:eastAsia="en-US"/>
        </w:rPr>
        <w:t xml:space="preserve"> UC-TR-03, UC-TR-04, UC-TR-05</w:t>
      </w:r>
    </w:p>
    <w:p w14:paraId="5A03C252" w14:textId="10039AF0" w:rsidR="005707E2" w:rsidRDefault="005707E2" w:rsidP="005707E2">
      <w:pPr>
        <w:pStyle w:val="ITEABodyText"/>
        <w:rPr>
          <w:lang w:eastAsia="en-US"/>
        </w:rPr>
      </w:pPr>
      <w:r w:rsidRPr="005F1F8B">
        <w:rPr>
          <w:b/>
          <w:lang w:eastAsia="en-US"/>
        </w:rPr>
        <w:t>URI:</w:t>
      </w:r>
      <w:r>
        <w:rPr>
          <w:lang w:eastAsia="en-US"/>
        </w:rPr>
        <w:t xml:space="preserve"> </w:t>
      </w:r>
      <w:hyperlink r:id="rId12" w:history="1">
        <w:r w:rsidRPr="0003391E">
          <w:rPr>
            <w:rStyle w:val="Hyperlink"/>
            <w:lang w:eastAsia="en-US"/>
          </w:rPr>
          <w:t>https://github.com/ModelWriter/Requirements/issues/42</w:t>
        </w:r>
      </w:hyperlink>
      <w:r>
        <w:rPr>
          <w:lang w:eastAsia="en-US"/>
        </w:rPr>
        <w:t xml:space="preserve"> </w:t>
      </w:r>
    </w:p>
    <w:p w14:paraId="317E7D42" w14:textId="4F926596" w:rsidR="00922C20" w:rsidRDefault="00922C20" w:rsidP="005707E2">
      <w:pPr>
        <w:pStyle w:val="ITEABodyText"/>
        <w:rPr>
          <w:b/>
          <w:lang w:eastAsia="en-US"/>
        </w:rPr>
      </w:pPr>
      <w:r>
        <w:rPr>
          <w:b/>
          <w:lang w:eastAsia="en-US"/>
        </w:rPr>
        <w:t xml:space="preserve">Status: </w:t>
      </w:r>
    </w:p>
    <w:p w14:paraId="7C3D12D4" w14:textId="2D3FF490" w:rsidR="005707E2" w:rsidRDefault="005707E2" w:rsidP="005707E2">
      <w:pPr>
        <w:pStyle w:val="ITEABodyText"/>
        <w:rPr>
          <w:lang w:eastAsia="en-US"/>
        </w:rPr>
      </w:pPr>
      <w:r w:rsidRPr="005F1F8B">
        <w:rPr>
          <w:b/>
          <w:lang w:eastAsia="en-US"/>
        </w:rPr>
        <w:t>Created</w:t>
      </w:r>
      <w:r>
        <w:rPr>
          <w:lang w:eastAsia="en-US"/>
        </w:rPr>
        <w:t>: 07.04.2015</w:t>
      </w:r>
    </w:p>
    <w:p w14:paraId="145828F6" w14:textId="5A372892" w:rsidR="005707E2" w:rsidRDefault="005707E2" w:rsidP="005707E2">
      <w:pPr>
        <w:pStyle w:val="ITEABodyText"/>
        <w:rPr>
          <w:lang w:eastAsia="en-US"/>
        </w:rPr>
      </w:pPr>
      <w:r w:rsidRPr="005F1F8B">
        <w:rPr>
          <w:b/>
          <w:lang w:eastAsia="en-US"/>
        </w:rPr>
        <w:t>Created by</w:t>
      </w:r>
      <w:r>
        <w:rPr>
          <w:lang w:eastAsia="en-US"/>
        </w:rPr>
        <w:t>: Ferhat Erata</w:t>
      </w:r>
    </w:p>
    <w:p w14:paraId="19DA985F" w14:textId="22F5C478" w:rsidR="007A62A8" w:rsidRDefault="005707E2" w:rsidP="005707E2">
      <w:pPr>
        <w:pStyle w:val="ITEABodyText"/>
        <w:rPr>
          <w:lang w:eastAsia="en-US"/>
        </w:rPr>
      </w:pPr>
      <w:r w:rsidRPr="005F1F8B">
        <w:rPr>
          <w:b/>
          <w:lang w:eastAsia="en-US"/>
        </w:rPr>
        <w:t>Assignee</w:t>
      </w:r>
      <w:r>
        <w:rPr>
          <w:lang w:eastAsia="en-US"/>
        </w:rPr>
        <w:t>: Ferhat Erata</w:t>
      </w:r>
    </w:p>
    <w:p w14:paraId="42AA8D8B" w14:textId="3EC562E4" w:rsidR="007A62A8" w:rsidRDefault="007A62A8" w:rsidP="007A62A8">
      <w:pPr>
        <w:pStyle w:val="ITEAHeading2"/>
        <w:rPr>
          <w:lang w:eastAsia="en-US"/>
        </w:rPr>
      </w:pPr>
      <w:r>
        <w:rPr>
          <w:lang w:eastAsia="en-US"/>
        </w:rPr>
        <w:t>REQ-UR-</w:t>
      </w:r>
      <w:r>
        <w:rPr>
          <w:lang w:eastAsia="en-US"/>
        </w:rPr>
        <w:t>30</w:t>
      </w:r>
    </w:p>
    <w:p w14:paraId="6A5F8918" w14:textId="7B404B5B" w:rsidR="007A62A8" w:rsidRDefault="007A62A8" w:rsidP="007A62A8">
      <w:pPr>
        <w:pStyle w:val="ITEABodyText"/>
        <w:rPr>
          <w:lang w:eastAsia="en-US"/>
        </w:rPr>
      </w:pPr>
      <w:r w:rsidRPr="007A62A8">
        <w:rPr>
          <w:lang w:eastAsia="en-US"/>
        </w:rPr>
        <w:t>The System must be able to be used on remote</w:t>
      </w:r>
    </w:p>
    <w:p w14:paraId="6C97D9B7" w14:textId="77777777" w:rsidR="007A62A8" w:rsidRDefault="007A62A8" w:rsidP="007A62A8">
      <w:pPr>
        <w:pStyle w:val="ITEABodyText"/>
        <w:rPr>
          <w:lang w:eastAsia="en-US"/>
        </w:rPr>
      </w:pPr>
    </w:p>
    <w:p w14:paraId="6E1B4F28" w14:textId="77777777" w:rsidR="007A62A8" w:rsidRDefault="007A62A8" w:rsidP="007A62A8">
      <w:pPr>
        <w:pStyle w:val="ITEABodyText"/>
        <w:rPr>
          <w:lang w:eastAsia="en-US"/>
        </w:rPr>
      </w:pPr>
      <w:r w:rsidRPr="005F1F8B">
        <w:rPr>
          <w:b/>
          <w:lang w:eastAsia="en-US"/>
        </w:rPr>
        <w:t>Use Cases:</w:t>
      </w:r>
      <w:r>
        <w:rPr>
          <w:lang w:eastAsia="en-US"/>
        </w:rPr>
        <w:t xml:space="preserve"> UC-TR-03, UC-TR-04, UC-TR-05</w:t>
      </w:r>
    </w:p>
    <w:p w14:paraId="28B8B1E3" w14:textId="37C9FB13" w:rsidR="007A62A8" w:rsidRDefault="007A62A8" w:rsidP="007A62A8">
      <w:pPr>
        <w:pStyle w:val="ITEABodyText"/>
        <w:rPr>
          <w:lang w:eastAsia="en-US"/>
        </w:rPr>
      </w:pPr>
      <w:r w:rsidRPr="005F1F8B">
        <w:rPr>
          <w:b/>
          <w:lang w:eastAsia="en-US"/>
        </w:rPr>
        <w:t>URI:</w:t>
      </w:r>
      <w:r>
        <w:rPr>
          <w:lang w:eastAsia="en-US"/>
        </w:rPr>
        <w:t xml:space="preserve"> </w:t>
      </w:r>
      <w:r w:rsidRPr="007A62A8">
        <w:rPr>
          <w:lang w:eastAsia="en-US"/>
        </w:rPr>
        <w:t>https://github.com/Mo</w:t>
      </w:r>
      <w:r w:rsidR="00C077F0">
        <w:rPr>
          <w:lang w:eastAsia="en-US"/>
        </w:rPr>
        <w:t>delWriter/Requirements/issues/</w:t>
      </w:r>
      <w:r>
        <w:rPr>
          <w:lang w:eastAsia="en-US"/>
        </w:rPr>
        <w:t>30</w:t>
      </w:r>
      <w:r>
        <w:rPr>
          <w:lang w:eastAsia="en-US"/>
        </w:rPr>
        <w:t xml:space="preserve"> </w:t>
      </w:r>
    </w:p>
    <w:p w14:paraId="508D0AC9" w14:textId="77777777" w:rsidR="007A62A8" w:rsidRDefault="007A62A8" w:rsidP="007A62A8">
      <w:pPr>
        <w:pStyle w:val="ITEABodyText"/>
        <w:rPr>
          <w:b/>
          <w:lang w:eastAsia="en-US"/>
        </w:rPr>
      </w:pPr>
      <w:r>
        <w:rPr>
          <w:b/>
          <w:lang w:eastAsia="en-US"/>
        </w:rPr>
        <w:t xml:space="preserve">Status: </w:t>
      </w:r>
    </w:p>
    <w:p w14:paraId="4DE39922" w14:textId="16D7C0E5" w:rsidR="007A62A8" w:rsidRDefault="007A62A8" w:rsidP="007A62A8">
      <w:pPr>
        <w:pStyle w:val="ITEABodyText"/>
        <w:rPr>
          <w:lang w:eastAsia="en-US"/>
        </w:rPr>
      </w:pPr>
      <w:r w:rsidRPr="005F1F8B">
        <w:rPr>
          <w:b/>
          <w:lang w:eastAsia="en-US"/>
        </w:rPr>
        <w:t>Created</w:t>
      </w:r>
      <w:r>
        <w:rPr>
          <w:lang w:eastAsia="en-US"/>
        </w:rPr>
        <w:t xml:space="preserve">: </w:t>
      </w:r>
      <w:r>
        <w:rPr>
          <w:lang w:eastAsia="en-US"/>
        </w:rPr>
        <w:t>20.01</w:t>
      </w:r>
      <w:r>
        <w:rPr>
          <w:lang w:eastAsia="en-US"/>
        </w:rPr>
        <w:t>.2015</w:t>
      </w:r>
    </w:p>
    <w:p w14:paraId="2F769E92" w14:textId="6D2C8EF9" w:rsidR="007A62A8" w:rsidRDefault="007A62A8" w:rsidP="007A62A8">
      <w:pPr>
        <w:pStyle w:val="ITEABodyText"/>
        <w:rPr>
          <w:lang w:eastAsia="en-US"/>
        </w:rPr>
      </w:pPr>
      <w:r w:rsidRPr="005F1F8B">
        <w:rPr>
          <w:b/>
          <w:lang w:eastAsia="en-US"/>
        </w:rPr>
        <w:t>Created by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Marwa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Rostren</w:t>
      </w:r>
      <w:proofErr w:type="spellEnd"/>
    </w:p>
    <w:p w14:paraId="74AE0C1F" w14:textId="5DE239DD" w:rsidR="007A62A8" w:rsidRDefault="007A62A8" w:rsidP="007A62A8">
      <w:pPr>
        <w:pStyle w:val="ITEABodyText"/>
        <w:rPr>
          <w:lang w:eastAsia="en-US"/>
        </w:rPr>
      </w:pPr>
      <w:r w:rsidRPr="005F1F8B">
        <w:rPr>
          <w:b/>
          <w:lang w:eastAsia="en-US"/>
        </w:rPr>
        <w:t>Assignee</w:t>
      </w:r>
      <w:r>
        <w:rPr>
          <w:lang w:eastAsia="en-US"/>
        </w:rPr>
        <w:t xml:space="preserve">: </w:t>
      </w:r>
      <w:proofErr w:type="spellStart"/>
      <w:r>
        <w:rPr>
          <w:lang w:eastAsia="en-US"/>
        </w:rPr>
        <w:t>Marwa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Rostren</w:t>
      </w:r>
      <w:proofErr w:type="spellEnd"/>
    </w:p>
    <w:p w14:paraId="72143493" w14:textId="77777777" w:rsidR="007A62A8" w:rsidRPr="005707E2" w:rsidRDefault="007A62A8" w:rsidP="005707E2">
      <w:pPr>
        <w:pStyle w:val="ITEABodyText"/>
        <w:rPr>
          <w:lang w:eastAsia="en-US"/>
        </w:rPr>
      </w:pPr>
    </w:p>
    <w:p w14:paraId="5F4A5AAD" w14:textId="65B3A864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22" w:name="_Toc417385337"/>
      <w:r>
        <w:lastRenderedPageBreak/>
        <w:t>References</w:t>
      </w:r>
      <w:bookmarkEnd w:id="22"/>
    </w:p>
    <w:p w14:paraId="2C1B7873" w14:textId="1B127909" w:rsidR="00BD0F29" w:rsidRDefault="002A5D49" w:rsidP="00921D41">
      <w:pPr>
        <w:pStyle w:val="ITEABodyText"/>
        <w:numPr>
          <w:ilvl w:val="0"/>
          <w:numId w:val="118"/>
        </w:numPr>
        <w:rPr>
          <w:lang w:eastAsia="en-US"/>
        </w:rPr>
      </w:pPr>
      <w:r>
        <w:rPr>
          <w:lang w:eastAsia="en-US"/>
        </w:rPr>
        <w:t>?</w:t>
      </w:r>
    </w:p>
    <w:p w14:paraId="35396887" w14:textId="197BF7F8" w:rsidR="00BD0F29" w:rsidRDefault="00BD0F29" w:rsidP="00897BB3">
      <w:pPr>
        <w:pStyle w:val="ITEAHeading1"/>
        <w:numPr>
          <w:ilvl w:val="0"/>
          <w:numId w:val="0"/>
        </w:numPr>
      </w:pPr>
      <w:bookmarkStart w:id="23" w:name="_Toc417385338"/>
      <w:r>
        <w:lastRenderedPageBreak/>
        <w:t>Appendixes</w:t>
      </w:r>
      <w:bookmarkEnd w:id="23"/>
    </w:p>
    <w:p w14:paraId="47464540" w14:textId="426AA051" w:rsidR="0012145D" w:rsidRDefault="00E81A83" w:rsidP="00A30B7D">
      <w:pPr>
        <w:pStyle w:val="ITEAHeading2"/>
        <w:numPr>
          <w:ilvl w:val="0"/>
          <w:numId w:val="0"/>
        </w:numPr>
        <w:rPr>
          <w:lang w:eastAsia="en-US"/>
        </w:rPr>
      </w:pPr>
      <w:bookmarkStart w:id="24" w:name="_Toc417385339"/>
      <w:r>
        <w:rPr>
          <w:lang w:eastAsia="en-US"/>
        </w:rPr>
        <w:t xml:space="preserve">Appendix </w:t>
      </w:r>
      <w:r w:rsidR="00A30B7D">
        <w:rPr>
          <w:lang w:eastAsia="en-US"/>
        </w:rPr>
        <w:t xml:space="preserve">1 - </w:t>
      </w:r>
      <w:r w:rsidR="00C24366" w:rsidRPr="00A30B7D">
        <w:rPr>
          <w:lang w:eastAsia="en-US"/>
        </w:rPr>
        <w:t>D1.4.2 Corpus for Turkish Use Cases (Public)</w:t>
      </w:r>
      <w:bookmarkEnd w:id="24"/>
    </w:p>
    <w:p w14:paraId="0F952A75" w14:textId="77777777" w:rsidR="00C24366" w:rsidRDefault="00A30B7D" w:rsidP="00C24366">
      <w:pPr>
        <w:pStyle w:val="ITEAHeading2"/>
        <w:numPr>
          <w:ilvl w:val="0"/>
          <w:numId w:val="0"/>
        </w:numPr>
        <w:rPr>
          <w:lang w:eastAsia="en-US"/>
        </w:rPr>
      </w:pPr>
      <w:bookmarkStart w:id="25" w:name="_Toc417385340"/>
      <w:r>
        <w:rPr>
          <w:lang w:eastAsia="en-US"/>
        </w:rPr>
        <w:t xml:space="preserve">Appendix 2 - </w:t>
      </w:r>
      <w:r w:rsidR="00C24366" w:rsidRPr="000533D9">
        <w:rPr>
          <w:lang w:eastAsia="en-US"/>
        </w:rPr>
        <w:t>D1.4.3 Corpus for Turkish Use Cases (Private)</w:t>
      </w:r>
      <w:bookmarkEnd w:id="25"/>
    </w:p>
    <w:p w14:paraId="09B0D1F6" w14:textId="72710157" w:rsidR="00A30B7D" w:rsidRDefault="00A30B7D" w:rsidP="00A30B7D">
      <w:pPr>
        <w:pStyle w:val="ITEAHeading2"/>
        <w:numPr>
          <w:ilvl w:val="0"/>
          <w:numId w:val="0"/>
        </w:numPr>
        <w:rPr>
          <w:lang w:eastAsia="en-US"/>
        </w:rPr>
      </w:pPr>
    </w:p>
    <w:p w14:paraId="2F772AC7" w14:textId="77777777" w:rsidR="00A30B7D" w:rsidRPr="00A30B7D" w:rsidRDefault="00A30B7D" w:rsidP="00A30B7D">
      <w:pPr>
        <w:pStyle w:val="ITEABodyText"/>
        <w:rPr>
          <w:lang w:eastAsia="en-US"/>
        </w:rPr>
      </w:pP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E3EBC" w14:textId="77777777" w:rsidR="005576A3" w:rsidRDefault="005576A3" w:rsidP="00963638">
      <w:r>
        <w:separator/>
      </w:r>
    </w:p>
    <w:p w14:paraId="04E97091" w14:textId="77777777" w:rsidR="005576A3" w:rsidRDefault="005576A3"/>
  </w:endnote>
  <w:endnote w:type="continuationSeparator" w:id="0">
    <w:p w14:paraId="558E3397" w14:textId="77777777" w:rsidR="005576A3" w:rsidRDefault="005576A3" w:rsidP="00963638">
      <w:r>
        <w:continuationSeparator/>
      </w:r>
    </w:p>
    <w:p w14:paraId="4B5E05AA" w14:textId="77777777" w:rsidR="005576A3" w:rsidRDefault="0055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  <w:sig w:usb0="00000001" w:usb1="08070000" w:usb2="00000010" w:usb3="00000000" w:csb0="00020000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59"/>
      <w:gridCol w:w="7311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86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951250">
            <w:rPr>
              <w:rStyle w:val="PageNumber"/>
              <w:rFonts w:cs="Arial"/>
              <w:noProof/>
              <w:szCs w:val="20"/>
            </w:rPr>
            <w:t>8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951250">
            <w:rPr>
              <w:rStyle w:val="PageNumber"/>
              <w:rFonts w:cs="Arial"/>
              <w:b/>
              <w:noProof/>
              <w:szCs w:val="20"/>
            </w:rPr>
            <w:t>8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528F8D5E" w:rsidR="00796B92" w:rsidRPr="00CA166C" w:rsidRDefault="005576A3" w:rsidP="00F506E9">
          <w:pPr>
            <w:pStyle w:val="Footer"/>
            <w:jc w:val="right"/>
            <w:rPr>
              <w:b/>
            </w:rPr>
          </w:pPr>
          <w:hyperlink r:id="rId2" w:history="1">
            <w:r w:rsidR="005B1378" w:rsidRPr="005B1378">
              <w:rPr>
                <w:rStyle w:val="Hyperlink"/>
              </w:rPr>
              <w:t>https://github.com/ModelWriter/Project-Management/issues/11</w:t>
            </w:r>
          </w:hyperlink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88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F27CB" w14:textId="77777777" w:rsidR="005576A3" w:rsidRDefault="005576A3" w:rsidP="00963638">
      <w:r>
        <w:separator/>
      </w:r>
    </w:p>
    <w:p w14:paraId="7F465E99" w14:textId="77777777" w:rsidR="005576A3" w:rsidRDefault="005576A3"/>
  </w:footnote>
  <w:footnote w:type="continuationSeparator" w:id="0">
    <w:p w14:paraId="51286B0A" w14:textId="77777777" w:rsidR="005576A3" w:rsidRDefault="005576A3" w:rsidP="00963638">
      <w:r>
        <w:continuationSeparator/>
      </w:r>
    </w:p>
    <w:p w14:paraId="169F2D9C" w14:textId="77777777" w:rsidR="005576A3" w:rsidRDefault="005576A3"/>
  </w:footnote>
  <w:footnote w:id="1">
    <w:p w14:paraId="449897E4" w14:textId="0946C4F2" w:rsidR="00CF09F5" w:rsidRPr="00CF09F5" w:rsidRDefault="00CF09F5" w:rsidP="00CF09F5">
      <w:pPr>
        <w:pStyle w:val="ITEABody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F09F5">
          <w:rPr>
            <w:rStyle w:val="Hyperlink"/>
          </w:rPr>
          <w:t>https://github.com/ModelWriter/Requirements/issues</w:t>
        </w:r>
      </w:hyperlink>
    </w:p>
  </w:footnote>
  <w:footnote w:id="2">
    <w:p w14:paraId="55936457" w14:textId="62C05095" w:rsidR="00CF09F5" w:rsidRPr="00CF09F5" w:rsidRDefault="00CF09F5" w:rsidP="00926491">
      <w:pPr>
        <w:pStyle w:val="FootnoteText"/>
        <w:spacing w:before="0"/>
        <w:rPr>
          <w:lang w:val="tr-TR"/>
        </w:rPr>
      </w:pPr>
      <w:r w:rsidRPr="00CF09F5">
        <w:rPr>
          <w:rStyle w:val="FootnoteReference"/>
          <w:color w:val="000000" w:themeColor="text1"/>
          <w:sz w:val="20"/>
          <w:szCs w:val="24"/>
        </w:rPr>
        <w:footnoteRef/>
      </w:r>
      <w:r w:rsidRPr="00CF09F5">
        <w:rPr>
          <w:rStyle w:val="FootnoteReference"/>
          <w:color w:val="000000" w:themeColor="text1"/>
          <w:sz w:val="20"/>
          <w:szCs w:val="24"/>
        </w:rPr>
        <w:t xml:space="preserve"> </w:t>
      </w:r>
      <w:r>
        <w:rPr>
          <w:rStyle w:val="FootnoteReference"/>
          <w:color w:val="000000" w:themeColor="text1"/>
          <w:sz w:val="20"/>
          <w:szCs w:val="24"/>
        </w:rPr>
        <w:t xml:space="preserve"> </w:t>
      </w:r>
      <w:hyperlink r:id="rId2" w:history="1">
        <w:r w:rsidRPr="00CF09F5">
          <w:rPr>
            <w:rStyle w:val="Hyperlink"/>
            <w:sz w:val="20"/>
            <w:szCs w:val="24"/>
          </w:rPr>
          <w:t>https://waffle.io/modelwriter/requirements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4163570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1250"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85" name="Picture 85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0D506962" w:rsidR="00874322" w:rsidRPr="00ED1AF8" w:rsidRDefault="00874322" w:rsidP="00874322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 w:rsidR="00585C6C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DD38FD" w:rsidRPr="00DD38FD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D1.5.2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="00DD38FD" w:rsidRPr="00DD38FD">
      <w:t>User Requirements Document (URD)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87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CA723F"/>
    <w:multiLevelType w:val="hybridMultilevel"/>
    <w:tmpl w:val="9CFAD44E"/>
    <w:lvl w:ilvl="0" w:tplc="3E9C527E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41DD0FC5"/>
    <w:multiLevelType w:val="multilevel"/>
    <w:tmpl w:val="75F2655A"/>
    <w:numStyleLink w:val="ITEAReferenceItem"/>
  </w:abstractNum>
  <w:abstractNum w:abstractNumId="5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57215B3A"/>
    <w:multiLevelType w:val="multilevel"/>
    <w:tmpl w:val="02469128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ITEAHeading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isLgl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45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3D9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A79D7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4142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8EF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0B2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DF8"/>
    <w:rsid w:val="00144EEB"/>
    <w:rsid w:val="0014604A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3A10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A7635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564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358B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69DA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696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29E5"/>
    <w:rsid w:val="00270010"/>
    <w:rsid w:val="002709AE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50AA"/>
    <w:rsid w:val="00286D28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C14"/>
    <w:rsid w:val="002A5D49"/>
    <w:rsid w:val="002A686B"/>
    <w:rsid w:val="002B08D7"/>
    <w:rsid w:val="002B32D7"/>
    <w:rsid w:val="002B5F84"/>
    <w:rsid w:val="002B6717"/>
    <w:rsid w:val="002B6A4F"/>
    <w:rsid w:val="002C034A"/>
    <w:rsid w:val="002C18E1"/>
    <w:rsid w:val="002C1B52"/>
    <w:rsid w:val="002C36EC"/>
    <w:rsid w:val="002C51B0"/>
    <w:rsid w:val="002C587D"/>
    <w:rsid w:val="002C6B90"/>
    <w:rsid w:val="002C74B1"/>
    <w:rsid w:val="002C7612"/>
    <w:rsid w:val="002D28EC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559"/>
    <w:rsid w:val="00335A9D"/>
    <w:rsid w:val="00344D82"/>
    <w:rsid w:val="00345B2B"/>
    <w:rsid w:val="00346088"/>
    <w:rsid w:val="00346DA7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47D7"/>
    <w:rsid w:val="003E5E68"/>
    <w:rsid w:val="003E6535"/>
    <w:rsid w:val="003F0739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181"/>
    <w:rsid w:val="004169D1"/>
    <w:rsid w:val="004201A9"/>
    <w:rsid w:val="00420AC5"/>
    <w:rsid w:val="00420CBC"/>
    <w:rsid w:val="004220CF"/>
    <w:rsid w:val="00422750"/>
    <w:rsid w:val="00422D39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6D6"/>
    <w:rsid w:val="00484767"/>
    <w:rsid w:val="00484780"/>
    <w:rsid w:val="00484FE7"/>
    <w:rsid w:val="00485575"/>
    <w:rsid w:val="004868DD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1DD1"/>
    <w:rsid w:val="004C3792"/>
    <w:rsid w:val="004C450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14D"/>
    <w:rsid w:val="004F781F"/>
    <w:rsid w:val="004F7D24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3BAC"/>
    <w:rsid w:val="00514FB8"/>
    <w:rsid w:val="00515162"/>
    <w:rsid w:val="00515DFB"/>
    <w:rsid w:val="0052112D"/>
    <w:rsid w:val="005238D9"/>
    <w:rsid w:val="00523F73"/>
    <w:rsid w:val="005261D1"/>
    <w:rsid w:val="00526632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50D8B"/>
    <w:rsid w:val="005511CD"/>
    <w:rsid w:val="00551608"/>
    <w:rsid w:val="00551901"/>
    <w:rsid w:val="005525BC"/>
    <w:rsid w:val="00552689"/>
    <w:rsid w:val="00553085"/>
    <w:rsid w:val="00554A55"/>
    <w:rsid w:val="005576A3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76B6"/>
    <w:rsid w:val="00567902"/>
    <w:rsid w:val="005703F8"/>
    <w:rsid w:val="005707E2"/>
    <w:rsid w:val="00575D83"/>
    <w:rsid w:val="00576B1E"/>
    <w:rsid w:val="00583114"/>
    <w:rsid w:val="005851B3"/>
    <w:rsid w:val="00585989"/>
    <w:rsid w:val="00585C6C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A7B7B"/>
    <w:rsid w:val="005B1378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91F"/>
    <w:rsid w:val="005E777A"/>
    <w:rsid w:val="005E79D6"/>
    <w:rsid w:val="005F1F8B"/>
    <w:rsid w:val="005F3169"/>
    <w:rsid w:val="005F63B8"/>
    <w:rsid w:val="00600E63"/>
    <w:rsid w:val="00601727"/>
    <w:rsid w:val="00602173"/>
    <w:rsid w:val="00603D71"/>
    <w:rsid w:val="006043DC"/>
    <w:rsid w:val="00606229"/>
    <w:rsid w:val="006065AB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57D0"/>
    <w:rsid w:val="00676233"/>
    <w:rsid w:val="00676F0D"/>
    <w:rsid w:val="0068253D"/>
    <w:rsid w:val="0068257D"/>
    <w:rsid w:val="006827FB"/>
    <w:rsid w:val="00683CE4"/>
    <w:rsid w:val="00685E39"/>
    <w:rsid w:val="00686AB1"/>
    <w:rsid w:val="00687E44"/>
    <w:rsid w:val="00690B42"/>
    <w:rsid w:val="0069106D"/>
    <w:rsid w:val="006924B3"/>
    <w:rsid w:val="00692B1D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1F5C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6653"/>
    <w:rsid w:val="00736D11"/>
    <w:rsid w:val="007407C2"/>
    <w:rsid w:val="00740B06"/>
    <w:rsid w:val="007436C4"/>
    <w:rsid w:val="007441FD"/>
    <w:rsid w:val="00744240"/>
    <w:rsid w:val="00746A87"/>
    <w:rsid w:val="00751DE6"/>
    <w:rsid w:val="00752DDE"/>
    <w:rsid w:val="00752EEB"/>
    <w:rsid w:val="00756FF2"/>
    <w:rsid w:val="007610D6"/>
    <w:rsid w:val="007614E9"/>
    <w:rsid w:val="00762342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2A8"/>
    <w:rsid w:val="007A6C9D"/>
    <w:rsid w:val="007A6DF5"/>
    <w:rsid w:val="007A6FB4"/>
    <w:rsid w:val="007B02D3"/>
    <w:rsid w:val="007B1622"/>
    <w:rsid w:val="007B1D8D"/>
    <w:rsid w:val="007B33BD"/>
    <w:rsid w:val="007B3C74"/>
    <w:rsid w:val="007B47DD"/>
    <w:rsid w:val="007B4FD8"/>
    <w:rsid w:val="007B6B03"/>
    <w:rsid w:val="007B78CF"/>
    <w:rsid w:val="007B7A31"/>
    <w:rsid w:val="007C0387"/>
    <w:rsid w:val="007C104F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D7E1C"/>
    <w:rsid w:val="007E0C55"/>
    <w:rsid w:val="007E0E43"/>
    <w:rsid w:val="007E0F70"/>
    <w:rsid w:val="007E19A7"/>
    <w:rsid w:val="007E2F59"/>
    <w:rsid w:val="007E3350"/>
    <w:rsid w:val="007E33F2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880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57B8"/>
    <w:rsid w:val="00886D1B"/>
    <w:rsid w:val="00887664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168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168A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1EA"/>
    <w:rsid w:val="00917C14"/>
    <w:rsid w:val="00917EC2"/>
    <w:rsid w:val="00920090"/>
    <w:rsid w:val="00920A63"/>
    <w:rsid w:val="00921D41"/>
    <w:rsid w:val="00922C20"/>
    <w:rsid w:val="009238EC"/>
    <w:rsid w:val="00924343"/>
    <w:rsid w:val="00924923"/>
    <w:rsid w:val="009256C5"/>
    <w:rsid w:val="00926491"/>
    <w:rsid w:val="009301B2"/>
    <w:rsid w:val="00932C87"/>
    <w:rsid w:val="009336F1"/>
    <w:rsid w:val="00934A6E"/>
    <w:rsid w:val="00935F86"/>
    <w:rsid w:val="00936D9B"/>
    <w:rsid w:val="00944952"/>
    <w:rsid w:val="00944AB3"/>
    <w:rsid w:val="00946096"/>
    <w:rsid w:val="00946261"/>
    <w:rsid w:val="00950743"/>
    <w:rsid w:val="0095104D"/>
    <w:rsid w:val="00951250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67703"/>
    <w:rsid w:val="009706C9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114E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391C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3EA"/>
    <w:rsid w:val="00A21D08"/>
    <w:rsid w:val="00A22414"/>
    <w:rsid w:val="00A225E8"/>
    <w:rsid w:val="00A22FFC"/>
    <w:rsid w:val="00A24756"/>
    <w:rsid w:val="00A26AAC"/>
    <w:rsid w:val="00A30B7D"/>
    <w:rsid w:val="00A30DC4"/>
    <w:rsid w:val="00A316D3"/>
    <w:rsid w:val="00A32F35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3AE"/>
    <w:rsid w:val="00A71721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97EDA"/>
    <w:rsid w:val="00AA0109"/>
    <w:rsid w:val="00AA15BF"/>
    <w:rsid w:val="00AA208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0366"/>
    <w:rsid w:val="00B313D0"/>
    <w:rsid w:val="00B31B70"/>
    <w:rsid w:val="00B337C8"/>
    <w:rsid w:val="00B33BBC"/>
    <w:rsid w:val="00B365E1"/>
    <w:rsid w:val="00B4242E"/>
    <w:rsid w:val="00B42604"/>
    <w:rsid w:val="00B45605"/>
    <w:rsid w:val="00B46473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C4"/>
    <w:rsid w:val="00B60BDB"/>
    <w:rsid w:val="00B6112F"/>
    <w:rsid w:val="00B62DF3"/>
    <w:rsid w:val="00B6310A"/>
    <w:rsid w:val="00B638B7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C1"/>
    <w:rsid w:val="00B956E6"/>
    <w:rsid w:val="00B96D56"/>
    <w:rsid w:val="00B9779D"/>
    <w:rsid w:val="00B97E62"/>
    <w:rsid w:val="00BA00CD"/>
    <w:rsid w:val="00BA0ED4"/>
    <w:rsid w:val="00BA1E26"/>
    <w:rsid w:val="00BA332B"/>
    <w:rsid w:val="00BA3E2B"/>
    <w:rsid w:val="00BA552C"/>
    <w:rsid w:val="00BA59E7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2FD8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7F0"/>
    <w:rsid w:val="00C07A63"/>
    <w:rsid w:val="00C10173"/>
    <w:rsid w:val="00C1025A"/>
    <w:rsid w:val="00C107E2"/>
    <w:rsid w:val="00C10FE6"/>
    <w:rsid w:val="00C12BC4"/>
    <w:rsid w:val="00C1375F"/>
    <w:rsid w:val="00C150D6"/>
    <w:rsid w:val="00C17D4E"/>
    <w:rsid w:val="00C20E83"/>
    <w:rsid w:val="00C21668"/>
    <w:rsid w:val="00C24366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61BD"/>
    <w:rsid w:val="00C3621A"/>
    <w:rsid w:val="00C365B0"/>
    <w:rsid w:val="00C36BF6"/>
    <w:rsid w:val="00C36C78"/>
    <w:rsid w:val="00C36F24"/>
    <w:rsid w:val="00C3759E"/>
    <w:rsid w:val="00C4021A"/>
    <w:rsid w:val="00C42AF7"/>
    <w:rsid w:val="00C44DD8"/>
    <w:rsid w:val="00C4522F"/>
    <w:rsid w:val="00C472BF"/>
    <w:rsid w:val="00C47961"/>
    <w:rsid w:val="00C509CB"/>
    <w:rsid w:val="00C50B34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16B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2DD1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9F5"/>
    <w:rsid w:val="00CF0DE7"/>
    <w:rsid w:val="00CF12D9"/>
    <w:rsid w:val="00CF1EE6"/>
    <w:rsid w:val="00CF2C58"/>
    <w:rsid w:val="00CF3F54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5D24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3D01"/>
    <w:rsid w:val="00D740E4"/>
    <w:rsid w:val="00D753E8"/>
    <w:rsid w:val="00D77FF5"/>
    <w:rsid w:val="00D80EC7"/>
    <w:rsid w:val="00D8106C"/>
    <w:rsid w:val="00D823A4"/>
    <w:rsid w:val="00D82AD2"/>
    <w:rsid w:val="00D83067"/>
    <w:rsid w:val="00D87520"/>
    <w:rsid w:val="00D87D7D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38FD"/>
    <w:rsid w:val="00DD4EF6"/>
    <w:rsid w:val="00DD5A52"/>
    <w:rsid w:val="00DD678F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0768"/>
    <w:rsid w:val="00DF10ED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85F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97E1D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310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025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9CE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24B0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iPriority="0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03450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  <w:style w:type="character" w:styleId="PlaceholderText">
    <w:name w:val="Placeholder Text"/>
    <w:basedOn w:val="DefaultParagraphFont"/>
    <w:uiPriority w:val="99"/>
    <w:semiHidden/>
    <w:locked/>
    <w:rsid w:val="00D55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odelWriter/Requirements/issues/42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odelWriter/Requirements/issues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odelWriter/Project-Management/issues/11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affle.io/modelwriter/requirements?label=User%20Requirements%20Document%20(URD)" TargetMode="External"/><Relationship Id="rId1" Type="http://schemas.openxmlformats.org/officeDocument/2006/relationships/hyperlink" Target="https://github.com/ModelWriter/Requirements/issues?q=label:%22User+Requirements+Document+(URD)%2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  <w:sig w:usb0="00000001" w:usb1="08070000" w:usb2="00000010" w:usb3="00000000" w:csb0="00020000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08"/>
    <w:rsid w:val="00303A08"/>
    <w:rsid w:val="0045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A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4.xml><?xml version="1.0" encoding="utf-8"?>
<ds:datastoreItem xmlns:ds="http://schemas.openxmlformats.org/officeDocument/2006/customXml" ds:itemID="{7B3052E4-6867-4188-AF7F-CBC23F148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868</TotalTime>
  <Pages>8</Pages>
  <Words>716</Words>
  <Characters>4085</Characters>
  <Application>Microsoft Office Word</Application>
  <DocSecurity>0</DocSecurity>
  <Lines>34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Ferhat Erata</cp:lastModifiedBy>
  <cp:revision>91</cp:revision>
  <cp:lastPrinted>2015-04-20T10:56:00Z</cp:lastPrinted>
  <dcterms:created xsi:type="dcterms:W3CDTF">2015-04-20T12:55:00Z</dcterms:created>
  <dcterms:modified xsi:type="dcterms:W3CDTF">2015-04-22T08:40:00Z</dcterms:modified>
  <cp:contentStatus>0.1.0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